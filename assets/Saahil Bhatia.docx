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6AA0" w14:textId="77777777" w:rsidR="00394A6D" w:rsidRPr="00BD1E67" w:rsidRDefault="00B16FF9" w:rsidP="004E64D0">
      <w:pPr>
        <w:pStyle w:val="Title"/>
        <w:jc w:val="center"/>
        <w:rPr>
          <w:color w:val="auto"/>
        </w:rPr>
      </w:pPr>
      <w:sdt>
        <w:sdtPr>
          <w:rPr>
            <w:color w:val="auto"/>
          </w:rPr>
          <w:alias w:val="Enter your name:"/>
          <w:tag w:val=""/>
          <w:id w:val="-328297061"/>
          <w:placeholder>
            <w:docPart w:val="9DA0D0ED3B264412AF176513BE7A63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768F4" w:rsidRPr="00BD1E67">
            <w:rPr>
              <w:color w:val="auto"/>
            </w:rPr>
            <w:t>Saahil Bhatia</w:t>
          </w:r>
        </w:sdtContent>
      </w:sdt>
    </w:p>
    <w:p w14:paraId="3B75E671" w14:textId="648C79C0" w:rsidR="00220722" w:rsidRDefault="00D02E89" w:rsidP="004E64D0">
      <w:pPr>
        <w:jc w:val="center"/>
        <w:rPr>
          <w:b/>
          <w:bCs/>
          <w:color w:val="auto"/>
        </w:rPr>
      </w:pPr>
      <w:r w:rsidRPr="00BD1E67">
        <w:rPr>
          <w:b/>
          <w:bCs/>
          <w:color w:val="auto"/>
        </w:rPr>
        <w:t xml:space="preserve"> </w:t>
      </w:r>
      <w:r w:rsidR="00E768F4" w:rsidRPr="00BD1E67">
        <w:rPr>
          <w:b/>
          <w:bCs/>
          <w:color w:val="auto"/>
        </w:rPr>
        <w:t>(706) 315-2604</w:t>
      </w:r>
      <w:r w:rsidR="007D00B3" w:rsidRPr="00BD1E67">
        <w:rPr>
          <w:b/>
          <w:bCs/>
          <w:color w:val="auto"/>
        </w:rPr>
        <w:t> |</w:t>
      </w:r>
      <w:r w:rsidR="00E768F4" w:rsidRPr="00BD1E67">
        <w:rPr>
          <w:b/>
          <w:bCs/>
          <w:color w:val="auto"/>
        </w:rPr>
        <w:t xml:space="preserve"> </w:t>
      </w:r>
      <w:hyperlink r:id="rId8" w:history="1">
        <w:r w:rsidR="00220722" w:rsidRPr="0051294C">
          <w:rPr>
            <w:rStyle w:val="Hyperlink"/>
            <w:b/>
            <w:bCs/>
          </w:rPr>
          <w:t>SaahilBhatia2013@Outlook.com</w:t>
        </w:r>
      </w:hyperlink>
      <w:r w:rsidR="00220722">
        <w:rPr>
          <w:b/>
          <w:bCs/>
          <w:color w:val="auto"/>
        </w:rPr>
        <w:t xml:space="preserve"> | </w:t>
      </w:r>
      <w:hyperlink r:id="rId9" w:history="1">
        <w:r w:rsidR="004802A4">
          <w:rPr>
            <w:rStyle w:val="Hyperlink"/>
            <w:b/>
            <w:bCs/>
          </w:rPr>
          <w:t>Personal Website</w:t>
        </w:r>
      </w:hyperlink>
      <w:r w:rsidR="00220722">
        <w:rPr>
          <w:b/>
          <w:bCs/>
          <w:color w:val="auto"/>
        </w:rPr>
        <w:t xml:space="preserve"> | </w:t>
      </w:r>
      <w:hyperlink r:id="rId10" w:history="1">
        <w:proofErr w:type="spellStart"/>
        <w:r w:rsidR="00043F5A">
          <w:rPr>
            <w:rStyle w:val="Hyperlink"/>
            <w:b/>
            <w:bCs/>
          </w:rPr>
          <w:t>Github</w:t>
        </w:r>
        <w:proofErr w:type="spellEnd"/>
      </w:hyperlink>
      <w:r w:rsidR="00C140F2">
        <w:rPr>
          <w:b/>
          <w:bCs/>
          <w:color w:val="auto"/>
        </w:rPr>
        <w:t xml:space="preserve"> | </w:t>
      </w:r>
      <w:hyperlink r:id="rId11" w:history="1">
        <w:proofErr w:type="spellStart"/>
        <w:r w:rsidR="00FF72B8">
          <w:rPr>
            <w:rStyle w:val="Hyperlink"/>
            <w:b/>
            <w:bCs/>
          </w:rPr>
          <w:t>Linke</w:t>
        </w:r>
        <w:r w:rsidR="00FF72B8">
          <w:rPr>
            <w:rStyle w:val="Hyperlink"/>
            <w:b/>
            <w:bCs/>
          </w:rPr>
          <w:t>d</w:t>
        </w:r>
        <w:r w:rsidR="00FF72B8">
          <w:rPr>
            <w:rStyle w:val="Hyperlink"/>
            <w:b/>
            <w:bCs/>
          </w:rPr>
          <w:t>in</w:t>
        </w:r>
        <w:proofErr w:type="spellEnd"/>
      </w:hyperlink>
    </w:p>
    <w:sdt>
      <w:sdtPr>
        <w:rPr>
          <w:color w:val="auto"/>
          <w:sz w:val="22"/>
          <w:szCs w:val="22"/>
        </w:rPr>
        <w:alias w:val="Education:"/>
        <w:tag w:val="Education:"/>
        <w:id w:val="1513793667"/>
        <w:placeholder>
          <w:docPart w:val="76A35CF00B5C42688DDD7D5F752A4D20"/>
        </w:placeholder>
        <w:temporary/>
        <w:showingPlcHdr/>
        <w15:appearance w15:val="hidden"/>
      </w:sdtPr>
      <w:sdtEndPr/>
      <w:sdtContent>
        <w:p w14:paraId="11232A2D" w14:textId="6C8C95A1" w:rsidR="00202986" w:rsidRPr="000370B4" w:rsidRDefault="007D00B3" w:rsidP="00931BCF">
          <w:pPr>
            <w:pStyle w:val="Heading1"/>
            <w:rPr>
              <w:color w:val="auto"/>
              <w:sz w:val="22"/>
              <w:szCs w:val="22"/>
            </w:rPr>
            <w:sectPr w:rsidR="00202986" w:rsidRPr="000370B4" w:rsidSect="00824B21">
              <w:footerReference w:type="default" r:id="rId12"/>
              <w:pgSz w:w="12240" w:h="15840"/>
              <w:pgMar w:top="720" w:right="720" w:bottom="720" w:left="720" w:header="576" w:footer="576" w:gutter="0"/>
              <w:pgNumType w:start="1"/>
              <w:cols w:space="720"/>
              <w:titlePg/>
              <w:docGrid w:linePitch="360"/>
            </w:sectPr>
          </w:pPr>
          <w:r w:rsidRPr="00461F76">
            <w:rPr>
              <w:color w:val="auto"/>
              <w:szCs w:val="28"/>
            </w:rPr>
            <w:t>Education</w:t>
          </w:r>
        </w:p>
      </w:sdtContent>
    </w:sdt>
    <w:p w14:paraId="0D15BCAB" w14:textId="77777777" w:rsidR="00202986" w:rsidRPr="00E83E0D" w:rsidRDefault="00E768F4" w:rsidP="004E64D0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color w:val="auto"/>
          <w:u w:val="single"/>
        </w:rPr>
      </w:pPr>
      <w:r w:rsidRPr="00E83E0D">
        <w:rPr>
          <w:rFonts w:asciiTheme="majorHAnsi" w:hAnsiTheme="majorHAnsi"/>
          <w:b/>
          <w:bCs/>
          <w:color w:val="auto"/>
          <w:u w:val="single"/>
        </w:rPr>
        <w:t>Purdue University, West Lafayette, IN</w:t>
      </w:r>
    </w:p>
    <w:p w14:paraId="65CC25D3" w14:textId="77777777" w:rsidR="004A5617" w:rsidRDefault="00202986" w:rsidP="004E64D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 w:rsidRPr="000370B4">
        <w:rPr>
          <w:color w:val="auto"/>
        </w:rPr>
        <w:t xml:space="preserve">Bachelor of </w:t>
      </w:r>
      <w:r w:rsidR="00005D79">
        <w:rPr>
          <w:color w:val="auto"/>
        </w:rPr>
        <w:t>Science</w:t>
      </w:r>
      <w:r w:rsidR="00CB0582">
        <w:rPr>
          <w:color w:val="auto"/>
        </w:rPr>
        <w:t xml:space="preserve"> in </w:t>
      </w:r>
      <w:r w:rsidRPr="000370B4">
        <w:rPr>
          <w:color w:val="auto"/>
        </w:rPr>
        <w:t>Computer Science</w:t>
      </w:r>
    </w:p>
    <w:p w14:paraId="3F8353A4" w14:textId="77777777" w:rsidR="00202986" w:rsidRPr="000370B4" w:rsidRDefault="00202986" w:rsidP="004E64D0">
      <w:pPr>
        <w:pStyle w:val="ListBullet"/>
        <w:numPr>
          <w:ilvl w:val="0"/>
          <w:numId w:val="0"/>
        </w:numPr>
        <w:rPr>
          <w:color w:val="auto"/>
        </w:rPr>
      </w:pPr>
    </w:p>
    <w:p w14:paraId="2C2C8EA6" w14:textId="0B0399B9" w:rsidR="00202986" w:rsidRPr="00900C08" w:rsidRDefault="00202986" w:rsidP="004E64D0">
      <w:pPr>
        <w:pStyle w:val="ListBullet"/>
        <w:numPr>
          <w:ilvl w:val="0"/>
          <w:numId w:val="0"/>
        </w:numPr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Expected </w:t>
      </w:r>
      <w:proofErr w:type="gramStart"/>
      <w:r w:rsidR="00937479">
        <w:rPr>
          <w:b/>
          <w:bCs/>
          <w:i/>
          <w:iCs/>
          <w:color w:val="auto"/>
        </w:rPr>
        <w:t xml:space="preserve">August </w:t>
      </w:r>
      <w:r w:rsidRPr="00900C08">
        <w:rPr>
          <w:b/>
          <w:bCs/>
          <w:i/>
          <w:iCs/>
          <w:color w:val="auto"/>
        </w:rPr>
        <w:t xml:space="preserve"> 2021</w:t>
      </w:r>
      <w:proofErr w:type="gramEnd"/>
    </w:p>
    <w:p w14:paraId="160F3A4F" w14:textId="23AC3D09" w:rsidR="00E768F4" w:rsidRPr="000370B4" w:rsidRDefault="00202986" w:rsidP="00782E99">
      <w:pPr>
        <w:jc w:val="right"/>
      </w:pPr>
      <w:r w:rsidRPr="000370B4">
        <w:tab/>
      </w:r>
      <w:r w:rsidRPr="000370B4">
        <w:tab/>
      </w:r>
    </w:p>
    <w:p w14:paraId="613C9A13" w14:textId="77777777" w:rsidR="00202986" w:rsidRPr="000370B4" w:rsidRDefault="00202986" w:rsidP="004E64D0">
      <w:pPr>
        <w:pStyle w:val="Heading1"/>
        <w:rPr>
          <w:color w:val="auto"/>
          <w:sz w:val="22"/>
          <w:szCs w:val="22"/>
        </w:rPr>
        <w:sectPr w:rsidR="00202986" w:rsidRPr="000370B4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num="2" w:space="720"/>
          <w:titlePg/>
          <w:docGrid w:linePitch="360"/>
        </w:sectPr>
      </w:pPr>
    </w:p>
    <w:p w14:paraId="6CEFBFA3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Relevant Coursework</w:t>
      </w:r>
    </w:p>
    <w:p w14:paraId="4497D044" w14:textId="1F925EB0" w:rsidR="00202986" w:rsidRPr="000370B4" w:rsidRDefault="00653C28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Data Structures and Algorithms, </w:t>
      </w:r>
      <w:r w:rsidR="00D35F46">
        <w:rPr>
          <w:rFonts w:asciiTheme="minorHAnsi" w:hAnsiTheme="minorHAnsi"/>
          <w:b w:val="0"/>
          <w:bCs/>
          <w:color w:val="auto"/>
          <w:sz w:val="22"/>
          <w:szCs w:val="22"/>
        </w:rPr>
        <w:t>Data Mining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682B17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Statistics</w:t>
      </w:r>
      <w:r w:rsidR="00682B17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202986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Calculus I-III, Linear Algebra, Differential Equations</w:t>
      </w:r>
    </w:p>
    <w:p w14:paraId="0F1DAAE1" w14:textId="77777777" w:rsidR="00824B21" w:rsidRPr="000370B4" w:rsidRDefault="00202986" w:rsidP="004E64D0">
      <w:pPr>
        <w:pStyle w:val="Heading1"/>
        <w:rPr>
          <w:b w:val="0"/>
          <w:bCs/>
          <w:color w:val="auto"/>
          <w:sz w:val="22"/>
          <w:szCs w:val="22"/>
          <w:u w:val="single"/>
        </w:rPr>
      </w:pPr>
      <w:r w:rsidRPr="000370B4">
        <w:rPr>
          <w:color w:val="auto"/>
          <w:sz w:val="22"/>
          <w:szCs w:val="22"/>
          <w:u w:val="single"/>
        </w:rPr>
        <w:t>Technical Skills</w:t>
      </w:r>
    </w:p>
    <w:p w14:paraId="00313BFB" w14:textId="70CB92D3" w:rsidR="00202986" w:rsidRPr="000370B4" w:rsidRDefault="00202986" w:rsidP="005B3CD2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Python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>,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R, </w:t>
      </w:r>
      <w:r w:rsidR="000E65BD">
        <w:rPr>
          <w:rFonts w:asciiTheme="minorHAnsi" w:hAnsiTheme="minorHAnsi"/>
          <w:b w:val="0"/>
          <w:bCs/>
          <w:color w:val="auto"/>
          <w:sz w:val="22"/>
          <w:szCs w:val="22"/>
        </w:rPr>
        <w:t>React.JS,</w:t>
      </w:r>
      <w:r w:rsidR="008C5B1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JavaScript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3B7D29">
        <w:rPr>
          <w:rFonts w:asciiTheme="minorHAnsi" w:hAnsiTheme="minorHAnsi"/>
          <w:b w:val="0"/>
          <w:bCs/>
          <w:color w:val="auto"/>
          <w:sz w:val="22"/>
          <w:szCs w:val="22"/>
        </w:rPr>
        <w:t>HTML</w:t>
      </w:r>
      <w:r w:rsidR="005D062D">
        <w:rPr>
          <w:rFonts w:asciiTheme="minorHAnsi" w:hAnsiTheme="minorHAnsi"/>
          <w:b w:val="0"/>
          <w:bCs/>
          <w:color w:val="auto"/>
          <w:sz w:val="22"/>
          <w:szCs w:val="22"/>
        </w:rPr>
        <w:t>/CSS</w:t>
      </w:r>
      <w:r w:rsidR="003864FB">
        <w:rPr>
          <w:rFonts w:asciiTheme="minorHAnsi" w:hAnsiTheme="minorHAnsi"/>
          <w:b w:val="0"/>
          <w:bCs/>
          <w:color w:val="auto"/>
          <w:sz w:val="22"/>
          <w:szCs w:val="22"/>
        </w:rPr>
        <w:t>, SQL</w:t>
      </w:r>
      <w:r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>, C, C++, Java</w:t>
      </w:r>
      <w:r w:rsidR="00021D64">
        <w:rPr>
          <w:rFonts w:asciiTheme="minorHAnsi" w:hAnsiTheme="minorHAnsi"/>
          <w:b w:val="0"/>
          <w:bCs/>
          <w:color w:val="auto"/>
          <w:sz w:val="22"/>
          <w:szCs w:val="22"/>
        </w:rPr>
        <w:t>, MATLAB</w:t>
      </w:r>
      <w:r w:rsidR="00EA5970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, </w:t>
      </w:r>
      <w:r w:rsidR="004F4C9C" w:rsidRPr="000370B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Microsoft </w:t>
      </w:r>
      <w:r w:rsidR="002421D9">
        <w:rPr>
          <w:rFonts w:asciiTheme="minorHAnsi" w:hAnsiTheme="minorHAnsi"/>
          <w:b w:val="0"/>
          <w:bCs/>
          <w:color w:val="auto"/>
          <w:sz w:val="22"/>
          <w:szCs w:val="22"/>
        </w:rPr>
        <w:t>Office</w:t>
      </w:r>
    </w:p>
    <w:p w14:paraId="7BD6AF2C" w14:textId="77777777" w:rsidR="00202986" w:rsidRPr="0004482D" w:rsidRDefault="00202986" w:rsidP="004E64D0">
      <w:pPr>
        <w:pStyle w:val="Heading1"/>
        <w:rPr>
          <w:color w:val="auto"/>
          <w:szCs w:val="28"/>
        </w:rPr>
      </w:pPr>
    </w:p>
    <w:p w14:paraId="42F3EE29" w14:textId="77777777" w:rsidR="00E37DA0" w:rsidRPr="00317B93" w:rsidRDefault="00E37DA0" w:rsidP="00E37DA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Current Projects and Studies</w:t>
      </w:r>
    </w:p>
    <w:p w14:paraId="1C0A89B4" w14:textId="389A497D" w:rsidR="00C677A3" w:rsidRPr="00C5338C" w:rsidRDefault="00BC190F" w:rsidP="00C677A3">
      <w:pPr>
        <w:pStyle w:val="Heading1"/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  <w:u w:val="single"/>
        </w:rPr>
        <w:t>Course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BC15D6">
        <w:rPr>
          <w:rFonts w:asciiTheme="minorHAnsi" w:hAnsiTheme="minorHAnsi"/>
          <w:color w:val="auto"/>
          <w:sz w:val="22"/>
          <w:szCs w:val="22"/>
          <w:u w:val="single"/>
        </w:rPr>
        <w:t xml:space="preserve">Preference </w:t>
      </w:r>
      <w:r w:rsidR="00C677A3">
        <w:rPr>
          <w:rFonts w:asciiTheme="minorHAnsi" w:hAnsiTheme="minorHAnsi"/>
          <w:color w:val="auto"/>
          <w:sz w:val="22"/>
          <w:szCs w:val="22"/>
          <w:u w:val="single"/>
        </w:rPr>
        <w:t>Registration Matching</w:t>
      </w:r>
      <w:r w:rsidR="00F06C49">
        <w:rPr>
          <w:rFonts w:asciiTheme="minorHAnsi" w:hAnsiTheme="minorHAnsi"/>
          <w:color w:val="auto"/>
          <w:sz w:val="22"/>
          <w:szCs w:val="22"/>
          <w:u w:val="single"/>
        </w:rPr>
        <w:t xml:space="preserve"> for</w:t>
      </w:r>
      <w:r w:rsidR="00642758">
        <w:rPr>
          <w:rFonts w:asciiTheme="minorHAnsi" w:hAnsiTheme="minorHAnsi"/>
          <w:color w:val="auto"/>
          <w:sz w:val="22"/>
          <w:szCs w:val="22"/>
          <w:u w:val="single"/>
        </w:rPr>
        <w:t xml:space="preserve"> </w:t>
      </w:r>
      <w:r w:rsidR="00642758" w:rsidRPr="00642758">
        <w:rPr>
          <w:rFonts w:asciiTheme="minorHAnsi" w:hAnsiTheme="minorHAnsi"/>
          <w:color w:val="auto"/>
          <w:sz w:val="22"/>
          <w:szCs w:val="22"/>
          <w:u w:val="single"/>
        </w:rPr>
        <w:t>teachers-scholars.org</w:t>
      </w:r>
      <w:r w:rsidR="00C5338C">
        <w:rPr>
          <w:rFonts w:asciiTheme="minorHAnsi" w:hAnsiTheme="minorHAnsi"/>
          <w:color w:val="auto"/>
          <w:sz w:val="22"/>
          <w:szCs w:val="22"/>
        </w:rPr>
        <w:t xml:space="preserve">                                               Jun 2021-present</w:t>
      </w:r>
    </w:p>
    <w:p w14:paraId="412E1380" w14:textId="03B6D383" w:rsidR="006E73B0" w:rsidRPr="006E73B0" w:rsidRDefault="006E73B0" w:rsidP="006E73B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Lead the algorithm design team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to match seminar preferences of 400 students to 36 seminars 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>that have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space minimums and maximums, while</w:t>
      </w:r>
      <w:r w:rsidR="008E108B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DA35E2">
        <w:rPr>
          <w:rFonts w:asciiTheme="minorHAnsi" w:hAnsiTheme="minorHAnsi"/>
          <w:b w:val="0"/>
          <w:bCs/>
          <w:color w:val="auto"/>
          <w:sz w:val="22"/>
          <w:szCs w:val="22"/>
        </w:rPr>
        <w:t>optimizing for both student placement and course filling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3B4E796A" w14:textId="1ED63143" w:rsidR="008C5244" w:rsidRDefault="00FA5E2A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>Wrote</w:t>
      </w:r>
      <w:r w:rsidR="008C5244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a</w:t>
      </w:r>
      <w:r w:rsidR="00B70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</w:t>
      </w:r>
      <w:r w:rsidR="00C56C4A">
        <w:rPr>
          <w:rFonts w:asciiTheme="minorHAnsi" w:hAnsiTheme="minorHAnsi"/>
          <w:b w:val="0"/>
          <w:bCs/>
          <w:color w:val="auto"/>
          <w:sz w:val="22"/>
          <w:szCs w:val="22"/>
        </w:rPr>
        <w:t>program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to solve this as a linear programming problem </w:t>
      </w:r>
      <w:r w:rsidR="003A3652">
        <w:rPr>
          <w:rFonts w:asciiTheme="minorHAnsi" w:hAnsiTheme="minorHAnsi"/>
          <w:b w:val="0"/>
          <w:bCs/>
          <w:color w:val="auto"/>
          <w:sz w:val="22"/>
          <w:szCs w:val="22"/>
        </w:rPr>
        <w:t>using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Google’s O</w:t>
      </w:r>
      <w:r w:rsidR="005B249D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perations Research </w:t>
      </w:r>
      <w:r w:rsidR="002637BA">
        <w:rPr>
          <w:rFonts w:asciiTheme="minorHAnsi" w:hAnsiTheme="minorHAnsi"/>
          <w:b w:val="0"/>
          <w:bCs/>
          <w:color w:val="auto"/>
          <w:sz w:val="22"/>
          <w:szCs w:val="22"/>
        </w:rPr>
        <w:t>Tools</w:t>
      </w:r>
      <w:r w:rsidR="00921159">
        <w:rPr>
          <w:rFonts w:asciiTheme="minorHAnsi" w:hAnsiTheme="minorHAnsi"/>
          <w:b w:val="0"/>
          <w:bCs/>
          <w:color w:val="auto"/>
          <w:sz w:val="22"/>
          <w:szCs w:val="22"/>
        </w:rPr>
        <w:t>.</w:t>
      </w:r>
    </w:p>
    <w:p w14:paraId="1CD7854E" w14:textId="0E70E3C8" w:rsidR="00245FB4" w:rsidRDefault="00245FB4" w:rsidP="004E64D0">
      <w:pPr>
        <w:pStyle w:val="Heading1"/>
        <w:numPr>
          <w:ilvl w:val="0"/>
          <w:numId w:val="32"/>
        </w:numPr>
        <w:rPr>
          <w:rFonts w:asciiTheme="minorHAnsi" w:hAnsiTheme="minorHAnsi"/>
          <w:b w:val="0"/>
          <w:bCs/>
          <w:color w:val="auto"/>
          <w:sz w:val="22"/>
          <w:szCs w:val="22"/>
        </w:rPr>
      </w:pP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Currently 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working</w:t>
      </w:r>
      <w:r w:rsidR="00D01053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with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web team to create</w:t>
      </w:r>
      <w:r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 the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front and back end of the </w:t>
      </w:r>
      <w:r w:rsidR="0030170E">
        <w:rPr>
          <w:rFonts w:asciiTheme="minorHAnsi" w:hAnsiTheme="minorHAnsi"/>
          <w:b w:val="0"/>
          <w:bCs/>
          <w:color w:val="auto"/>
          <w:sz w:val="22"/>
          <w:szCs w:val="22"/>
        </w:rPr>
        <w:t xml:space="preserve">registration </w:t>
      </w:r>
      <w:r w:rsidR="00833336">
        <w:rPr>
          <w:rFonts w:asciiTheme="minorHAnsi" w:hAnsiTheme="minorHAnsi"/>
          <w:b w:val="0"/>
          <w:bCs/>
          <w:color w:val="auto"/>
          <w:sz w:val="22"/>
          <w:szCs w:val="22"/>
        </w:rPr>
        <w:t>websit</w:t>
      </w:r>
      <w:r w:rsidR="00E65DCA">
        <w:rPr>
          <w:rFonts w:asciiTheme="minorHAnsi" w:hAnsiTheme="minorHAnsi"/>
          <w:b w:val="0"/>
          <w:bCs/>
          <w:color w:val="auto"/>
          <w:sz w:val="22"/>
          <w:szCs w:val="22"/>
        </w:rPr>
        <w:t>e.</w:t>
      </w:r>
    </w:p>
    <w:p w14:paraId="695B2B74" w14:textId="77777777" w:rsidR="002A0610" w:rsidRPr="00DA6A79" w:rsidRDefault="002A0610" w:rsidP="002A0610">
      <w:pPr>
        <w:pStyle w:val="Heading1"/>
        <w:ind w:left="360"/>
        <w:rPr>
          <w:rFonts w:asciiTheme="minorHAnsi" w:hAnsiTheme="minorHAnsi"/>
          <w:b w:val="0"/>
          <w:bCs/>
          <w:color w:val="auto"/>
          <w:sz w:val="22"/>
          <w:szCs w:val="22"/>
        </w:rPr>
      </w:pPr>
    </w:p>
    <w:p w14:paraId="0C7EB265" w14:textId="589C5FDC" w:rsidR="00DC0B7C" w:rsidRPr="00317B93" w:rsidRDefault="00A95B8E" w:rsidP="004E64D0">
      <w:pPr>
        <w:pStyle w:val="Heading1"/>
        <w:rPr>
          <w:color w:val="auto"/>
          <w:szCs w:val="28"/>
        </w:rPr>
        <w:sectPr w:rsidR="00DC0B7C" w:rsidRPr="00317B93" w:rsidSect="00824B21">
          <w:type w:val="continuous"/>
          <w:pgSz w:w="12240" w:h="15840"/>
          <w:pgMar w:top="720" w:right="720" w:bottom="720" w:left="720" w:header="576" w:footer="576" w:gutter="0"/>
          <w:pgNumType w:start="1"/>
          <w:cols w:space="720"/>
          <w:titlePg/>
          <w:docGrid w:linePitch="360"/>
        </w:sectPr>
      </w:pPr>
      <w:r>
        <w:rPr>
          <w:color w:val="auto"/>
          <w:szCs w:val="28"/>
        </w:rPr>
        <w:t>Independent Projects</w:t>
      </w:r>
    </w:p>
    <w:p w14:paraId="5E57789F" w14:textId="38ECB71F" w:rsidR="00B23284" w:rsidRPr="000370B4" w:rsidRDefault="00B23284" w:rsidP="00B23284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SIR Modeling Co</w:t>
      </w:r>
      <w:r w:rsidR="005A1CCF">
        <w:rPr>
          <w:b/>
          <w:color w:val="auto"/>
          <w:u w:val="single"/>
        </w:rPr>
        <w:t>ronavirus</w:t>
      </w:r>
    </w:p>
    <w:p w14:paraId="5CBB55EF" w14:textId="59201050" w:rsidR="00B23284" w:rsidRPr="00BA348F" w:rsidRDefault="00EA5B04" w:rsidP="00B23284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>Implement</w:t>
      </w:r>
      <w:r w:rsidR="001D542F">
        <w:rPr>
          <w:bCs/>
          <w:color w:val="auto"/>
        </w:rPr>
        <w:t xml:space="preserve"> a simple</w:t>
      </w:r>
      <w:r>
        <w:rPr>
          <w:bCs/>
          <w:color w:val="auto"/>
        </w:rPr>
        <w:t xml:space="preserve"> </w:t>
      </w:r>
      <w:r w:rsidR="002F2B0F">
        <w:rPr>
          <w:bCs/>
          <w:color w:val="auto"/>
        </w:rPr>
        <w:t>Sus</w:t>
      </w:r>
      <w:r w:rsidR="001D542F">
        <w:rPr>
          <w:bCs/>
          <w:color w:val="auto"/>
        </w:rPr>
        <w:t xml:space="preserve">ceptible, Infected, </w:t>
      </w:r>
      <w:r w:rsidR="00C45979">
        <w:rPr>
          <w:bCs/>
          <w:color w:val="auto"/>
        </w:rPr>
        <w:t xml:space="preserve">and </w:t>
      </w:r>
      <w:r w:rsidR="001D542F">
        <w:rPr>
          <w:bCs/>
          <w:color w:val="auto"/>
        </w:rPr>
        <w:t xml:space="preserve">Recovered model </w:t>
      </w:r>
      <w:r w:rsidR="00EE3634">
        <w:rPr>
          <w:bCs/>
          <w:color w:val="auto"/>
        </w:rPr>
        <w:t xml:space="preserve">and used linear algebra concepts to graph </w:t>
      </w:r>
      <w:r w:rsidR="00E15FCE">
        <w:rPr>
          <w:bCs/>
          <w:color w:val="auto"/>
        </w:rPr>
        <w:t xml:space="preserve">this model </w:t>
      </w:r>
      <w:r w:rsidR="00D04012">
        <w:rPr>
          <w:bCs/>
          <w:color w:val="auto"/>
        </w:rPr>
        <w:t xml:space="preserve">efficiently </w:t>
      </w:r>
      <w:r w:rsidR="00E15FCE">
        <w:rPr>
          <w:bCs/>
          <w:color w:val="auto"/>
        </w:rPr>
        <w:t>over 50 weeks</w:t>
      </w:r>
    </w:p>
    <w:p w14:paraId="711E7147" w14:textId="77777777" w:rsidR="00B23284" w:rsidRDefault="00B23284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>Jul 20</w:t>
      </w:r>
      <w:r w:rsidR="005A1CCF">
        <w:rPr>
          <w:b/>
          <w:i/>
          <w:iCs/>
          <w:color w:val="auto"/>
        </w:rPr>
        <w:t>21</w:t>
      </w:r>
    </w:p>
    <w:p w14:paraId="0EFB878E" w14:textId="77777777" w:rsidR="005A1CCF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19DC9A6D" w14:textId="37ECB57E" w:rsidR="005A1CCF" w:rsidRPr="00900C08" w:rsidRDefault="005A1CCF" w:rsidP="00B2328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5A1CCF" w:rsidRPr="00900C08" w:rsidSect="00F55BD2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06AD485E" w14:textId="790AD746" w:rsidR="002705D1" w:rsidRPr="000370B4" w:rsidRDefault="00077333" w:rsidP="002705D1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Stock Trading Bot</w:t>
      </w:r>
    </w:p>
    <w:p w14:paraId="155C080B" w14:textId="7231DE39" w:rsidR="002705D1" w:rsidRPr="0001584E" w:rsidRDefault="002705D1" w:rsidP="00903E12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Python </w:t>
      </w:r>
      <w:r>
        <w:rPr>
          <w:bCs/>
          <w:color w:val="auto"/>
        </w:rPr>
        <w:t>program</w:t>
      </w:r>
      <w:r w:rsidRPr="00BA348F">
        <w:rPr>
          <w:bCs/>
          <w:color w:val="auto"/>
        </w:rPr>
        <w:t xml:space="preserve"> to</w:t>
      </w:r>
      <w:r w:rsidR="003B1BBC">
        <w:rPr>
          <w:bCs/>
          <w:color w:val="auto"/>
        </w:rPr>
        <w:t xml:space="preserve"> paper</w:t>
      </w:r>
      <w:r w:rsidRPr="00BA348F">
        <w:rPr>
          <w:bCs/>
          <w:color w:val="auto"/>
        </w:rPr>
        <w:t xml:space="preserve"> </w:t>
      </w:r>
      <w:r w:rsidR="00077333">
        <w:rPr>
          <w:bCs/>
          <w:color w:val="auto"/>
        </w:rPr>
        <w:t>trade stocks based on MACD convergence-divergence in variable time frames</w:t>
      </w:r>
    </w:p>
    <w:p w14:paraId="35CFD8B8" w14:textId="302E373B" w:rsidR="0001584E" w:rsidRPr="000370B4" w:rsidRDefault="00033203" w:rsidP="0001584E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>
        <w:rPr>
          <w:b/>
          <w:color w:val="auto"/>
          <w:u w:val="single"/>
        </w:rPr>
        <w:t>Maze Solver</w:t>
      </w:r>
    </w:p>
    <w:p w14:paraId="42A63FB5" w14:textId="5E2E946C" w:rsidR="0001584E" w:rsidRPr="0001584E" w:rsidRDefault="006D2750" w:rsidP="0001584E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>
        <w:rPr>
          <w:bCs/>
          <w:color w:val="auto"/>
        </w:rPr>
        <w:t xml:space="preserve">Employed </w:t>
      </w:r>
      <w:r w:rsidR="0001656C">
        <w:rPr>
          <w:bCs/>
          <w:color w:val="auto"/>
        </w:rPr>
        <w:t xml:space="preserve">an algorithm using </w:t>
      </w:r>
      <w:r w:rsidR="00D854C6">
        <w:rPr>
          <w:bCs/>
          <w:color w:val="auto"/>
        </w:rPr>
        <w:t>stacks and queues to solve maze puzzles</w:t>
      </w:r>
    </w:p>
    <w:p w14:paraId="46DE0C24" w14:textId="286A6972" w:rsidR="00E74E42" w:rsidRPr="000370B4" w:rsidRDefault="00D73550" w:rsidP="00903E12">
      <w:pPr>
        <w:tabs>
          <w:tab w:val="left" w:pos="2160"/>
        </w:tabs>
        <w:spacing w:after="0"/>
        <w:ind w:right="14"/>
        <w:rPr>
          <w:color w:val="auto"/>
          <w:u w:val="single"/>
        </w:rPr>
      </w:pPr>
      <w:r w:rsidRPr="000370B4">
        <w:rPr>
          <w:b/>
          <w:color w:val="auto"/>
          <w:u w:val="single"/>
        </w:rPr>
        <w:t>Regressio</w:t>
      </w:r>
      <w:r w:rsidR="00F562BA" w:rsidRPr="000370B4">
        <w:rPr>
          <w:b/>
          <w:color w:val="auto"/>
          <w:u w:val="single"/>
        </w:rPr>
        <w:t>n</w:t>
      </w:r>
      <w:r w:rsidR="00F562BA" w:rsidRPr="000370B4">
        <w:t xml:space="preserve"> </w:t>
      </w:r>
      <w:r w:rsidR="00F562BA" w:rsidRPr="000370B4">
        <w:rPr>
          <w:b/>
          <w:color w:val="auto"/>
          <w:u w:val="single"/>
        </w:rPr>
        <w:t>and Predictive Analytics</w:t>
      </w:r>
    </w:p>
    <w:p w14:paraId="18DF0ECC" w14:textId="7E02EC5D" w:rsidR="007E7F23" w:rsidRPr="00BA348F" w:rsidRDefault="00824B21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color w:val="auto"/>
        </w:rPr>
      </w:pPr>
      <w:r w:rsidRPr="00BA348F">
        <w:rPr>
          <w:bCs/>
          <w:color w:val="auto"/>
        </w:rPr>
        <w:t xml:space="preserve">Developed a </w:t>
      </w:r>
      <w:r w:rsidR="00CF6B9F" w:rsidRPr="00BA348F">
        <w:rPr>
          <w:bCs/>
          <w:color w:val="auto"/>
        </w:rPr>
        <w:t>P</w:t>
      </w:r>
      <w:r w:rsidRPr="00BA348F">
        <w:rPr>
          <w:bCs/>
          <w:color w:val="auto"/>
        </w:rPr>
        <w:t xml:space="preserve">ython </w:t>
      </w:r>
      <w:r w:rsidR="006E761F">
        <w:rPr>
          <w:bCs/>
          <w:color w:val="auto"/>
        </w:rPr>
        <w:t>program</w:t>
      </w:r>
      <w:r w:rsidR="00106D06" w:rsidRPr="00BA348F">
        <w:rPr>
          <w:bCs/>
          <w:color w:val="auto"/>
        </w:rPr>
        <w:t xml:space="preserve"> </w:t>
      </w:r>
      <w:r w:rsidRPr="00BA348F">
        <w:rPr>
          <w:bCs/>
          <w:color w:val="auto"/>
        </w:rPr>
        <w:t>to</w:t>
      </w:r>
      <w:bookmarkStart w:id="0" w:name="_Hlk30433196"/>
      <w:r w:rsidR="00F562BA" w:rsidRPr="00BA348F">
        <w:rPr>
          <w:bCs/>
          <w:color w:val="auto"/>
        </w:rPr>
        <w:t xml:space="preserve"> </w:t>
      </w:r>
      <w:r w:rsidR="00DF62EC" w:rsidRPr="00BA348F">
        <w:rPr>
          <w:bCs/>
          <w:color w:val="auto"/>
        </w:rPr>
        <w:t xml:space="preserve">perform regression </w:t>
      </w:r>
      <w:bookmarkEnd w:id="0"/>
      <w:r w:rsidR="00106D06" w:rsidRPr="00BA348F">
        <w:rPr>
          <w:bCs/>
          <w:color w:val="auto"/>
        </w:rPr>
        <w:t xml:space="preserve">on the </w:t>
      </w:r>
      <w:r w:rsidRPr="00BA348F">
        <w:rPr>
          <w:bCs/>
          <w:color w:val="auto"/>
        </w:rPr>
        <w:t>population</w:t>
      </w:r>
      <w:r w:rsidR="00DE66B4" w:rsidRPr="00BA348F">
        <w:rPr>
          <w:bCs/>
          <w:color w:val="auto"/>
        </w:rPr>
        <w:t>s</w:t>
      </w:r>
      <w:r w:rsidR="000F2579" w:rsidRPr="00BA348F">
        <w:rPr>
          <w:bCs/>
          <w:color w:val="auto"/>
        </w:rPr>
        <w:t xml:space="preserve"> o</w:t>
      </w:r>
      <w:r w:rsidRPr="00BA348F">
        <w:rPr>
          <w:bCs/>
          <w:color w:val="auto"/>
        </w:rPr>
        <w:t xml:space="preserve">f each county in Indiana </w:t>
      </w:r>
      <w:r w:rsidR="000F2579" w:rsidRPr="00BA348F">
        <w:rPr>
          <w:bCs/>
          <w:color w:val="auto"/>
        </w:rPr>
        <w:t>using c</w:t>
      </w:r>
      <w:r w:rsidRPr="00BA348F">
        <w:rPr>
          <w:bCs/>
          <w:color w:val="auto"/>
        </w:rPr>
        <w:t>ensus</w:t>
      </w:r>
      <w:r w:rsidR="00337812" w:rsidRPr="00BA348F">
        <w:rPr>
          <w:bCs/>
          <w:color w:val="auto"/>
        </w:rPr>
        <w:t xml:space="preserve"> data</w:t>
      </w:r>
      <w:r w:rsidR="00095895" w:rsidRPr="00BA348F">
        <w:rPr>
          <w:bCs/>
          <w:color w:val="auto"/>
        </w:rPr>
        <w:t>, and</w:t>
      </w:r>
      <w:r w:rsidR="00AE161E" w:rsidRPr="00BA348F">
        <w:rPr>
          <w:bCs/>
          <w:color w:val="auto"/>
        </w:rPr>
        <w:t xml:space="preserve"> to</w:t>
      </w:r>
      <w:r w:rsidR="00095895" w:rsidRPr="00BA348F">
        <w:rPr>
          <w:bCs/>
          <w:color w:val="auto"/>
        </w:rPr>
        <w:t xml:space="preserve"> </w:t>
      </w:r>
      <w:r w:rsidR="00D75FAB" w:rsidRPr="00BA348F">
        <w:rPr>
          <w:bCs/>
          <w:color w:val="auto"/>
        </w:rPr>
        <w:t xml:space="preserve">graph </w:t>
      </w:r>
      <w:r w:rsidR="004603CB" w:rsidRPr="00BA348F">
        <w:rPr>
          <w:bCs/>
          <w:color w:val="auto"/>
        </w:rPr>
        <w:t>future projections</w:t>
      </w:r>
    </w:p>
    <w:p w14:paraId="1CE56BEF" w14:textId="6D928EAB" w:rsidR="002705D1" w:rsidRDefault="00D955D2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Feb 2021</w:t>
      </w:r>
    </w:p>
    <w:p w14:paraId="191EDDBC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70931950" w14:textId="77777777" w:rsidR="002705D1" w:rsidRDefault="002705D1" w:rsidP="00D132A0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</w:pPr>
    </w:p>
    <w:p w14:paraId="646A887E" w14:textId="16195074" w:rsidR="0001584E" w:rsidRDefault="0001584E" w:rsidP="0001584E">
      <w:pPr>
        <w:tabs>
          <w:tab w:val="left" w:pos="2160"/>
        </w:tabs>
        <w:spacing w:after="0"/>
        <w:ind w:right="14" w:firstLine="720"/>
        <w:jc w:val="center"/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                       </w:t>
      </w:r>
      <w:r w:rsidR="006D2750">
        <w:rPr>
          <w:b/>
          <w:i/>
          <w:iCs/>
          <w:color w:val="auto"/>
        </w:rPr>
        <w:t xml:space="preserve"> </w:t>
      </w:r>
      <w:r>
        <w:rPr>
          <w:b/>
          <w:i/>
          <w:iCs/>
          <w:color w:val="auto"/>
        </w:rPr>
        <w:t xml:space="preserve"> </w:t>
      </w:r>
      <w:r w:rsidR="006D2750">
        <w:rPr>
          <w:b/>
          <w:i/>
          <w:iCs/>
          <w:color w:val="auto"/>
        </w:rPr>
        <w:t>Sep</w:t>
      </w:r>
      <w:r>
        <w:rPr>
          <w:b/>
          <w:i/>
          <w:iCs/>
          <w:color w:val="auto"/>
        </w:rPr>
        <w:t xml:space="preserve"> 20</w:t>
      </w:r>
      <w:r w:rsidR="006D2750">
        <w:rPr>
          <w:b/>
          <w:i/>
          <w:iCs/>
          <w:color w:val="auto"/>
        </w:rPr>
        <w:t>20</w:t>
      </w:r>
    </w:p>
    <w:p w14:paraId="61D3E641" w14:textId="77777777" w:rsidR="0001584E" w:rsidRDefault="0001584E" w:rsidP="0030182C">
      <w:pPr>
        <w:tabs>
          <w:tab w:val="left" w:pos="2160"/>
        </w:tabs>
        <w:spacing w:after="0"/>
        <w:ind w:right="14"/>
        <w:rPr>
          <w:b/>
          <w:i/>
          <w:iCs/>
          <w:color w:val="auto"/>
        </w:rPr>
      </w:pPr>
    </w:p>
    <w:p w14:paraId="1E985660" w14:textId="1D1A921E" w:rsidR="00D132A0" w:rsidRPr="00900C08" w:rsidRDefault="00FC3642" w:rsidP="00C51BF4">
      <w:pPr>
        <w:tabs>
          <w:tab w:val="left" w:pos="2160"/>
        </w:tabs>
        <w:spacing w:after="0"/>
        <w:ind w:right="14" w:firstLine="720"/>
        <w:jc w:val="right"/>
        <w:rPr>
          <w:b/>
          <w:i/>
          <w:iCs/>
          <w:color w:val="auto"/>
        </w:rPr>
        <w:sectPr w:rsidR="00D132A0" w:rsidRPr="00900C08" w:rsidSect="00D132A0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i/>
          <w:iCs/>
          <w:color w:val="auto"/>
        </w:rPr>
        <w:t>Jul 2019</w:t>
      </w:r>
    </w:p>
    <w:p w14:paraId="56A287E1" w14:textId="5193650C" w:rsidR="00501EAE" w:rsidRPr="000370B4" w:rsidRDefault="00F51563" w:rsidP="00813A5D">
      <w:pPr>
        <w:tabs>
          <w:tab w:val="left" w:pos="2160"/>
        </w:tabs>
        <w:spacing w:after="0"/>
        <w:ind w:right="14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Electric Motor</w:t>
      </w:r>
    </w:p>
    <w:p w14:paraId="43CEC7DF" w14:textId="3C5E7499" w:rsidR="009D53F6" w:rsidRPr="00BA348F" w:rsidRDefault="00C22EED" w:rsidP="00BA348F">
      <w:pPr>
        <w:pStyle w:val="ListParagraph"/>
        <w:numPr>
          <w:ilvl w:val="0"/>
          <w:numId w:val="32"/>
        </w:numPr>
        <w:tabs>
          <w:tab w:val="left" w:pos="2160"/>
        </w:tabs>
        <w:spacing w:after="0"/>
        <w:ind w:right="14"/>
        <w:rPr>
          <w:b/>
          <w:color w:val="auto"/>
        </w:rPr>
      </w:pPr>
      <w:r>
        <w:rPr>
          <w:bCs/>
          <w:color w:val="auto"/>
        </w:rPr>
        <w:t>D</w:t>
      </w:r>
      <w:r w:rsidR="009D53F6" w:rsidRPr="00BA348F">
        <w:rPr>
          <w:color w:val="auto"/>
        </w:rPr>
        <w:t>esign</w:t>
      </w:r>
      <w:r>
        <w:rPr>
          <w:color w:val="auto"/>
        </w:rPr>
        <w:t>ed</w:t>
      </w:r>
      <w:r w:rsidR="009D53F6" w:rsidRPr="00BA348F">
        <w:rPr>
          <w:color w:val="auto"/>
        </w:rPr>
        <w:t xml:space="preserve"> and partially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fabricate</w:t>
      </w:r>
      <w:r w:rsidR="002656F3">
        <w:rPr>
          <w:color w:val="auto"/>
        </w:rPr>
        <w:t>d</w:t>
      </w:r>
      <w:r w:rsidR="009D53F6" w:rsidRPr="00BA348F">
        <w:rPr>
          <w:b/>
          <w:color w:val="auto"/>
        </w:rPr>
        <w:t xml:space="preserve"> </w:t>
      </w:r>
      <w:r w:rsidR="009D53F6" w:rsidRPr="00BA348F">
        <w:rPr>
          <w:color w:val="auto"/>
        </w:rPr>
        <w:t>an electric motor</w:t>
      </w:r>
      <w:r>
        <w:rPr>
          <w:color w:val="auto"/>
        </w:rPr>
        <w:t xml:space="preserve"> to mount on a bicycle</w:t>
      </w:r>
    </w:p>
    <w:p w14:paraId="2219BE2D" w14:textId="5F3AE28A" w:rsidR="009466AE" w:rsidRPr="00900C08" w:rsidRDefault="007F023E" w:rsidP="00A009E4">
      <w:pPr>
        <w:tabs>
          <w:tab w:val="left" w:pos="2160"/>
        </w:tabs>
        <w:spacing w:after="0"/>
        <w:ind w:right="14"/>
        <w:jc w:val="right"/>
        <w:rPr>
          <w:b/>
          <w:i/>
          <w:iCs/>
          <w:color w:val="auto"/>
        </w:rPr>
      </w:pPr>
      <w:r w:rsidRPr="00900C08">
        <w:rPr>
          <w:b/>
          <w:i/>
          <w:iCs/>
          <w:color w:val="auto"/>
        </w:rPr>
        <w:t xml:space="preserve">Dec 2016 </w:t>
      </w:r>
      <w:r w:rsidR="00A009E4" w:rsidRPr="00900C08">
        <w:rPr>
          <w:b/>
          <w:i/>
          <w:iCs/>
          <w:color w:val="auto"/>
        </w:rPr>
        <w:t>–</w:t>
      </w:r>
      <w:r w:rsidRPr="00900C08">
        <w:rPr>
          <w:b/>
          <w:i/>
          <w:iCs/>
          <w:color w:val="auto"/>
        </w:rPr>
        <w:t xml:space="preserve"> </w:t>
      </w:r>
      <w:r w:rsidR="0082521A" w:rsidRPr="00900C08">
        <w:rPr>
          <w:b/>
          <w:i/>
          <w:iCs/>
          <w:color w:val="auto"/>
        </w:rPr>
        <w:t>Jun</w:t>
      </w:r>
      <w:r w:rsidR="00A009E4" w:rsidRPr="00900C08">
        <w:rPr>
          <w:b/>
          <w:i/>
          <w:iCs/>
          <w:color w:val="auto"/>
        </w:rPr>
        <w:t xml:space="preserve"> 2017</w:t>
      </w:r>
    </w:p>
    <w:p w14:paraId="0BFA3211" w14:textId="77777777" w:rsidR="009466AE" w:rsidRPr="000370B4" w:rsidRDefault="009466AE" w:rsidP="009466AE">
      <w:pPr>
        <w:autoSpaceDE w:val="0"/>
        <w:autoSpaceDN w:val="0"/>
        <w:adjustRightInd w:val="0"/>
        <w:spacing w:after="0"/>
        <w:rPr>
          <w:b/>
          <w:bCs/>
          <w:color w:val="auto"/>
        </w:rPr>
        <w:sectPr w:rsidR="009466AE" w:rsidRPr="000370B4" w:rsidSect="009466A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22B7D5F9" w14:textId="75E8C0AE" w:rsidR="00501EAE" w:rsidRPr="000370B4" w:rsidRDefault="007906F9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 xml:space="preserve">High School </w:t>
      </w:r>
      <w:r w:rsidR="00F51563" w:rsidRPr="000370B4">
        <w:rPr>
          <w:b/>
          <w:bCs/>
          <w:color w:val="auto"/>
          <w:u w:val="single"/>
        </w:rPr>
        <w:t>Robotic</w:t>
      </w:r>
      <w:r w:rsidR="00EA6CB5" w:rsidRPr="000370B4">
        <w:rPr>
          <w:b/>
          <w:bCs/>
          <w:color w:val="auto"/>
          <w:u w:val="single"/>
        </w:rPr>
        <w:t>s</w:t>
      </w:r>
      <w:r w:rsidR="00F51563" w:rsidRPr="000370B4">
        <w:rPr>
          <w:b/>
          <w:bCs/>
          <w:color w:val="auto"/>
          <w:u w:val="single"/>
        </w:rPr>
        <w:t xml:space="preserve"> Team Captain</w:t>
      </w:r>
    </w:p>
    <w:p w14:paraId="15C1EEC8" w14:textId="3B0F6224" w:rsidR="00DB1BCB" w:rsidRPr="00BA348F" w:rsidRDefault="00A17FF9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bCs/>
          <w:color w:val="auto"/>
        </w:rPr>
        <w:t xml:space="preserve">Led </w:t>
      </w:r>
      <w:r w:rsidR="000F55DE" w:rsidRPr="00BA348F">
        <w:rPr>
          <w:bCs/>
          <w:color w:val="auto"/>
        </w:rPr>
        <w:t xml:space="preserve">a team of </w:t>
      </w:r>
      <w:r w:rsidR="00514671" w:rsidRPr="00BA348F">
        <w:rPr>
          <w:bCs/>
          <w:color w:val="auto"/>
        </w:rPr>
        <w:t>6</w:t>
      </w:r>
      <w:r w:rsidR="006F1AA6" w:rsidRPr="00BA348F">
        <w:rPr>
          <w:bCs/>
          <w:color w:val="auto"/>
        </w:rPr>
        <w:t xml:space="preserve"> to the</w:t>
      </w:r>
      <w:r w:rsidR="00F31398" w:rsidRPr="00BA348F">
        <w:rPr>
          <w:bCs/>
          <w:color w:val="auto"/>
        </w:rPr>
        <w:t xml:space="preserve"> G</w:t>
      </w:r>
      <w:r w:rsidR="004F5AE8">
        <w:rPr>
          <w:bCs/>
          <w:color w:val="auto"/>
        </w:rPr>
        <w:t>eorgia</w:t>
      </w:r>
      <w:r w:rsidR="001664A2" w:rsidRPr="00BA348F">
        <w:rPr>
          <w:bCs/>
          <w:color w:val="auto"/>
        </w:rPr>
        <w:t xml:space="preserve"> </w:t>
      </w:r>
      <w:r w:rsidR="0081400C">
        <w:rPr>
          <w:bCs/>
          <w:color w:val="auto"/>
        </w:rPr>
        <w:t>S</w:t>
      </w:r>
      <w:r w:rsidR="001664A2" w:rsidRPr="00BA348F">
        <w:rPr>
          <w:bCs/>
          <w:color w:val="auto"/>
        </w:rPr>
        <w:t>tate</w:t>
      </w:r>
      <w:r w:rsidR="0081400C">
        <w:rPr>
          <w:bCs/>
          <w:color w:val="auto"/>
        </w:rPr>
        <w:t xml:space="preserve"> TSA</w:t>
      </w:r>
      <w:r w:rsidR="0075519A">
        <w:rPr>
          <w:bCs/>
          <w:color w:val="auto"/>
        </w:rPr>
        <w:t xml:space="preserve"> VEX</w:t>
      </w:r>
      <w:r w:rsidR="006F1AA6" w:rsidRPr="00BA348F">
        <w:rPr>
          <w:bCs/>
          <w:color w:val="auto"/>
        </w:rPr>
        <w:t xml:space="preserve"> </w:t>
      </w:r>
      <w:r w:rsidR="00F31398" w:rsidRPr="00BA348F">
        <w:rPr>
          <w:bCs/>
          <w:color w:val="auto"/>
        </w:rPr>
        <w:t xml:space="preserve">championship </w:t>
      </w:r>
      <w:r w:rsidR="006F1AA6" w:rsidRPr="00BA348F">
        <w:rPr>
          <w:bCs/>
          <w:color w:val="auto"/>
        </w:rPr>
        <w:t>semi finals</w:t>
      </w:r>
    </w:p>
    <w:p w14:paraId="4C8C5AA6" w14:textId="5CCA9208" w:rsidR="00DB1BCB" w:rsidRPr="00900C08" w:rsidRDefault="005B225C" w:rsidP="0082521A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  <w:sectPr w:rsidR="00DB1BCB" w:rsidRPr="00900C08" w:rsidSect="00DB1BC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Feb 20</w:t>
      </w:r>
      <w:r w:rsidR="00EC6806" w:rsidRPr="00900C08">
        <w:rPr>
          <w:b/>
          <w:bCs/>
          <w:i/>
          <w:iCs/>
          <w:color w:val="auto"/>
        </w:rPr>
        <w:t>1</w:t>
      </w:r>
      <w:r w:rsidR="00F4266C" w:rsidRPr="00900C08">
        <w:rPr>
          <w:b/>
          <w:bCs/>
          <w:i/>
          <w:iCs/>
          <w:color w:val="auto"/>
        </w:rPr>
        <w:t>5</w:t>
      </w:r>
      <w:r w:rsidR="00EC6806" w:rsidRPr="00900C08">
        <w:rPr>
          <w:b/>
          <w:bCs/>
          <w:i/>
          <w:iCs/>
          <w:color w:val="auto"/>
        </w:rPr>
        <w:t xml:space="preserve"> </w:t>
      </w:r>
      <w:r w:rsidR="0082521A" w:rsidRPr="00900C08">
        <w:rPr>
          <w:b/>
          <w:bCs/>
          <w:i/>
          <w:iCs/>
          <w:color w:val="auto"/>
        </w:rPr>
        <w:t xml:space="preserve">– May 2017 </w:t>
      </w:r>
    </w:p>
    <w:p w14:paraId="4F4AEC26" w14:textId="2C451FED" w:rsidR="00501EAE" w:rsidRPr="000370B4" w:rsidRDefault="006F388B" w:rsidP="00813A5D">
      <w:pPr>
        <w:autoSpaceDE w:val="0"/>
        <w:autoSpaceDN w:val="0"/>
        <w:adjustRightInd w:val="0"/>
        <w:spacing w:after="0"/>
        <w:rPr>
          <w:color w:val="auto"/>
        </w:rPr>
      </w:pPr>
      <w:r w:rsidRPr="000370B4">
        <w:rPr>
          <w:b/>
          <w:color w:val="auto"/>
          <w:u w:val="single"/>
        </w:rPr>
        <w:t>Minecraft Mod</w:t>
      </w:r>
      <w:r w:rsidR="00A1699F" w:rsidRPr="000370B4">
        <w:rPr>
          <w:b/>
          <w:color w:val="auto"/>
          <w:u w:val="single"/>
        </w:rPr>
        <w:t>ification</w:t>
      </w:r>
      <w:r w:rsidR="00CD4D93" w:rsidRPr="000370B4">
        <w:rPr>
          <w:b/>
          <w:color w:val="auto"/>
          <w:u w:val="single"/>
        </w:rPr>
        <w:t>s</w:t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  <w:r w:rsidR="004E64D0" w:rsidRPr="000370B4">
        <w:rPr>
          <w:b/>
          <w:color w:val="auto"/>
        </w:rPr>
        <w:tab/>
      </w:r>
    </w:p>
    <w:p w14:paraId="6033F159" w14:textId="1BB643E0" w:rsidR="00A02C6D" w:rsidRPr="00BA348F" w:rsidRDefault="008A295D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 w:rsidRPr="00BA348F">
        <w:rPr>
          <w:color w:val="auto"/>
        </w:rPr>
        <w:t>Created mod</w:t>
      </w:r>
      <w:r w:rsidR="00B67943">
        <w:rPr>
          <w:color w:val="auto"/>
        </w:rPr>
        <w:t>s</w:t>
      </w:r>
      <w:r w:rsidRPr="00BA348F">
        <w:rPr>
          <w:color w:val="auto"/>
        </w:rPr>
        <w:t xml:space="preserve"> </w:t>
      </w:r>
      <w:r w:rsidR="00BF5D2A">
        <w:rPr>
          <w:color w:val="auto"/>
        </w:rPr>
        <w:t>that</w:t>
      </w:r>
      <w:r w:rsidRPr="00BA348F">
        <w:rPr>
          <w:color w:val="auto"/>
        </w:rPr>
        <w:t xml:space="preserve"> added </w:t>
      </w:r>
      <w:r w:rsidR="00524068" w:rsidRPr="00BA348F">
        <w:rPr>
          <w:color w:val="auto"/>
        </w:rPr>
        <w:t>cannons, flags, and flaming swords to the game</w:t>
      </w:r>
    </w:p>
    <w:p w14:paraId="305E08DF" w14:textId="3320592F" w:rsidR="0082521A" w:rsidRPr="00900C08" w:rsidRDefault="003F1C60" w:rsidP="00064A4E">
      <w:pPr>
        <w:autoSpaceDE w:val="0"/>
        <w:autoSpaceDN w:val="0"/>
        <w:adjustRightInd w:val="0"/>
        <w:spacing w:after="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 xml:space="preserve">Dec 2014 </w:t>
      </w:r>
      <w:r w:rsidR="00944D36" w:rsidRPr="00900C08">
        <w:rPr>
          <w:b/>
          <w:bCs/>
          <w:i/>
          <w:iCs/>
          <w:color w:val="auto"/>
        </w:rPr>
        <w:t>–</w:t>
      </w:r>
      <w:r w:rsidRPr="00900C08">
        <w:rPr>
          <w:b/>
          <w:bCs/>
          <w:i/>
          <w:iCs/>
          <w:color w:val="auto"/>
        </w:rPr>
        <w:t xml:space="preserve"> </w:t>
      </w:r>
      <w:r w:rsidR="00513694" w:rsidRPr="00900C08">
        <w:rPr>
          <w:b/>
          <w:bCs/>
          <w:i/>
          <w:iCs/>
          <w:color w:val="auto"/>
        </w:rPr>
        <w:t>Jun 201</w:t>
      </w:r>
      <w:r w:rsidR="006A5DB9" w:rsidRPr="00900C08">
        <w:rPr>
          <w:b/>
          <w:bCs/>
          <w:i/>
          <w:iCs/>
          <w:color w:val="auto"/>
        </w:rPr>
        <w:t>5</w:t>
      </w:r>
    </w:p>
    <w:p w14:paraId="3B69AFFA" w14:textId="77777777" w:rsidR="0082521A" w:rsidRPr="000370B4" w:rsidRDefault="0082521A" w:rsidP="004E64D0">
      <w:pPr>
        <w:autoSpaceDE w:val="0"/>
        <w:autoSpaceDN w:val="0"/>
        <w:adjustRightInd w:val="0"/>
        <w:spacing w:after="0"/>
        <w:ind w:firstLine="720"/>
        <w:rPr>
          <w:b/>
          <w:bCs/>
          <w:color w:val="auto"/>
        </w:rPr>
        <w:sectPr w:rsidR="0082521A" w:rsidRPr="000370B4" w:rsidSect="0082521A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59D807F4" w14:textId="0B1B8FD6" w:rsidR="00501EAE" w:rsidRPr="000370B4" w:rsidRDefault="004208E2" w:rsidP="00813A5D">
      <w:pPr>
        <w:autoSpaceDE w:val="0"/>
        <w:autoSpaceDN w:val="0"/>
        <w:adjustRightInd w:val="0"/>
        <w:spacing w:after="0"/>
        <w:rPr>
          <w:b/>
          <w:bCs/>
          <w:color w:val="auto"/>
          <w:u w:val="single"/>
        </w:rPr>
      </w:pPr>
      <w:r w:rsidRPr="000370B4">
        <w:rPr>
          <w:b/>
          <w:bCs/>
          <w:color w:val="auto"/>
          <w:u w:val="single"/>
        </w:rPr>
        <w:t>Social Network</w:t>
      </w:r>
    </w:p>
    <w:p w14:paraId="2C1CF751" w14:textId="01D1C93E" w:rsidR="00501EAE" w:rsidRPr="00BA348F" w:rsidRDefault="007A4412" w:rsidP="00BA348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color w:val="auto"/>
        </w:rPr>
      </w:pPr>
      <w:r>
        <w:rPr>
          <w:color w:val="auto"/>
        </w:rPr>
        <w:t xml:space="preserve">Constructed </w:t>
      </w:r>
      <w:r w:rsidR="00CC0481" w:rsidRPr="00BA348F">
        <w:rPr>
          <w:color w:val="auto"/>
        </w:rPr>
        <w:t>a</w:t>
      </w:r>
      <w:r w:rsidR="005B0432" w:rsidRPr="00BA348F">
        <w:rPr>
          <w:color w:val="auto"/>
        </w:rPr>
        <w:t xml:space="preserve"> basic social network</w:t>
      </w:r>
      <w:r w:rsidR="00363CD3" w:rsidRPr="00BA348F">
        <w:rPr>
          <w:color w:val="auto"/>
        </w:rPr>
        <w:t xml:space="preserve"> </w:t>
      </w:r>
      <w:r w:rsidR="00CC0481" w:rsidRPr="00BA348F">
        <w:rPr>
          <w:color w:val="auto"/>
        </w:rPr>
        <w:t>using</w:t>
      </w:r>
      <w:r w:rsidR="00EF6575" w:rsidRPr="00BA348F">
        <w:rPr>
          <w:color w:val="auto"/>
        </w:rPr>
        <w:t xml:space="preserve"> </w:t>
      </w:r>
      <w:r w:rsidR="00243254" w:rsidRPr="00BA348F">
        <w:rPr>
          <w:color w:val="auto"/>
        </w:rPr>
        <w:t>the ACM’s Java Task Force API</w:t>
      </w:r>
    </w:p>
    <w:p w14:paraId="7EBB5164" w14:textId="512CF287" w:rsidR="00064A4E" w:rsidRPr="00900C08" w:rsidRDefault="00B605D8" w:rsidP="00B605D8">
      <w:pPr>
        <w:jc w:val="right"/>
        <w:rPr>
          <w:b/>
          <w:bCs/>
          <w:i/>
          <w:iCs/>
          <w:color w:val="auto"/>
        </w:rPr>
        <w:sectPr w:rsidR="00064A4E" w:rsidRPr="00900C08" w:rsidSect="00064A4E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  <w:r w:rsidRPr="00900C08">
        <w:rPr>
          <w:b/>
          <w:bCs/>
          <w:i/>
          <w:iCs/>
          <w:color w:val="auto"/>
        </w:rPr>
        <w:t>Jul 201</w:t>
      </w:r>
      <w:r w:rsidR="002A0981">
        <w:rPr>
          <w:b/>
          <w:bCs/>
          <w:i/>
          <w:iCs/>
          <w:color w:val="auto"/>
        </w:rPr>
        <w:t>3</w:t>
      </w:r>
    </w:p>
    <w:p w14:paraId="509754C8" w14:textId="77777777" w:rsidR="00E37DA0" w:rsidRPr="0004482D" w:rsidRDefault="00E37DA0" w:rsidP="004E64D0">
      <w:pPr>
        <w:pStyle w:val="Heading1"/>
        <w:rPr>
          <w:color w:val="auto"/>
          <w:sz w:val="22"/>
          <w:szCs w:val="22"/>
        </w:rPr>
      </w:pPr>
    </w:p>
    <w:p w14:paraId="49934A85" w14:textId="1ED0F017" w:rsidR="006504F6" w:rsidRPr="00317B93" w:rsidRDefault="001E2C91" w:rsidP="004E64D0">
      <w:pPr>
        <w:pStyle w:val="Heading1"/>
        <w:rPr>
          <w:color w:val="auto"/>
          <w:szCs w:val="28"/>
        </w:rPr>
      </w:pPr>
      <w:r w:rsidRPr="00317B93">
        <w:rPr>
          <w:color w:val="auto"/>
          <w:szCs w:val="28"/>
        </w:rPr>
        <w:t>Work Experience</w:t>
      </w:r>
    </w:p>
    <w:p w14:paraId="6DEFAB6A" w14:textId="69F3D084" w:rsidR="00337DF9" w:rsidRDefault="00337DF9" w:rsidP="004E64D0">
      <w:pPr>
        <w:pStyle w:val="Heading1"/>
        <w:rPr>
          <w:color w:val="auto"/>
          <w:sz w:val="22"/>
          <w:szCs w:val="22"/>
        </w:rPr>
        <w:sectPr w:rsidR="00337DF9" w:rsidSect="006504F6">
          <w:type w:val="continuous"/>
          <w:pgSz w:w="12240" w:h="15840"/>
          <w:pgMar w:top="720" w:right="720" w:bottom="720" w:left="720" w:header="576" w:footer="576" w:gutter="0"/>
          <w:pgNumType w:start="1"/>
          <w:cols w:space="0"/>
          <w:titlePg/>
          <w:docGrid w:linePitch="360"/>
        </w:sectPr>
      </w:pPr>
    </w:p>
    <w:p w14:paraId="468E3360" w14:textId="0059DBAC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90"/>
        <w:rPr>
          <w:b/>
          <w:color w:val="auto"/>
          <w:u w:val="single"/>
        </w:rPr>
      </w:pPr>
      <w:r w:rsidRPr="000370B4">
        <w:rPr>
          <w:b/>
          <w:color w:val="auto"/>
          <w:u w:val="single"/>
        </w:rPr>
        <w:t>Kumon of North Columbus</w:t>
      </w:r>
      <w:r w:rsidR="002B4901">
        <w:rPr>
          <w:b/>
          <w:color w:val="auto"/>
          <w:u w:val="single"/>
        </w:rPr>
        <w:t>, Columbus, GA</w:t>
      </w:r>
    </w:p>
    <w:p w14:paraId="5855BBEC" w14:textId="77777777" w:rsidR="00824B21" w:rsidRPr="000370B4" w:rsidRDefault="00824B21" w:rsidP="000370B4">
      <w:pPr>
        <w:tabs>
          <w:tab w:val="left" w:pos="2160"/>
          <w:tab w:val="left" w:pos="10710"/>
        </w:tabs>
        <w:spacing w:after="0"/>
        <w:ind w:right="490"/>
        <w:rPr>
          <w:b/>
          <w:bCs/>
          <w:color w:val="auto"/>
        </w:rPr>
      </w:pPr>
      <w:r w:rsidRPr="000370B4">
        <w:rPr>
          <w:b/>
          <w:bCs/>
          <w:color w:val="auto"/>
        </w:rPr>
        <w:t>Center Assistant</w:t>
      </w:r>
    </w:p>
    <w:p w14:paraId="71AFEA05" w14:textId="6230B85F" w:rsidR="00A3227B" w:rsidRPr="00900C08" w:rsidRDefault="002E0F10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</w:pPr>
      <w:r w:rsidRPr="00900C08">
        <w:rPr>
          <w:b/>
          <w:bCs/>
          <w:i/>
          <w:iCs/>
          <w:color w:val="auto"/>
        </w:rPr>
        <w:t>Apr 2017 – Nov 2017</w:t>
      </w:r>
    </w:p>
    <w:p w14:paraId="3BD39592" w14:textId="76533140" w:rsidR="00A3227B" w:rsidRPr="00900C08" w:rsidRDefault="00A3227B" w:rsidP="00C14C82">
      <w:pPr>
        <w:tabs>
          <w:tab w:val="left" w:pos="2160"/>
          <w:tab w:val="left" w:pos="2430"/>
          <w:tab w:val="left" w:pos="2970"/>
        </w:tabs>
        <w:spacing w:after="0"/>
        <w:ind w:left="2160" w:right="-72" w:hanging="2160"/>
        <w:jc w:val="right"/>
        <w:rPr>
          <w:b/>
          <w:bCs/>
          <w:i/>
          <w:iCs/>
          <w:color w:val="auto"/>
        </w:rPr>
        <w:sectPr w:rsidR="00A3227B" w:rsidRPr="00900C08" w:rsidSect="00A3227B">
          <w:type w:val="continuous"/>
          <w:pgSz w:w="12240" w:h="15840"/>
          <w:pgMar w:top="720" w:right="720" w:bottom="720" w:left="720" w:header="576" w:footer="576" w:gutter="0"/>
          <w:pgNumType w:start="1"/>
          <w:cols w:num="2" w:space="0" w:equalWidth="0">
            <w:col w:w="7920" w:space="0"/>
            <w:col w:w="2880"/>
          </w:cols>
          <w:titlePg/>
          <w:docGrid w:linePitch="360"/>
        </w:sectPr>
      </w:pPr>
    </w:p>
    <w:p w14:paraId="1D95712A" w14:textId="5099EADA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160"/>
          <w:tab w:val="left" w:pos="2430"/>
          <w:tab w:val="left" w:pos="2970"/>
        </w:tabs>
        <w:spacing w:after="0"/>
        <w:ind w:right="-72"/>
        <w:rPr>
          <w:color w:val="auto"/>
        </w:rPr>
      </w:pPr>
      <w:r w:rsidRPr="00AA35FB">
        <w:rPr>
          <w:color w:val="auto"/>
        </w:rPr>
        <w:t xml:space="preserve">Tutored Middle and High Schoolers </w:t>
      </w:r>
      <w:r w:rsidR="00D033F6" w:rsidRPr="00AA35FB">
        <w:rPr>
          <w:color w:val="auto"/>
        </w:rPr>
        <w:t>in</w:t>
      </w:r>
      <w:r w:rsidRPr="00AA35FB">
        <w:rPr>
          <w:color w:val="auto"/>
        </w:rPr>
        <w:t xml:space="preserve"> Math and Reading</w:t>
      </w:r>
      <w:r w:rsidR="008659F5">
        <w:rPr>
          <w:color w:val="auto"/>
        </w:rPr>
        <w:t xml:space="preserve"> </w:t>
      </w:r>
    </w:p>
    <w:p w14:paraId="2299C50C" w14:textId="77777777" w:rsidR="00824B21" w:rsidRPr="00AA35FB" w:rsidRDefault="00AC4465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Resolved inquiries of </w:t>
      </w:r>
      <w:r w:rsidR="00D033F6" w:rsidRPr="00AA35FB">
        <w:rPr>
          <w:color w:val="auto"/>
        </w:rPr>
        <w:t>parents</w:t>
      </w:r>
    </w:p>
    <w:p w14:paraId="00291543" w14:textId="75862FDB" w:rsidR="00824B21" w:rsidRPr="00AA35FB" w:rsidRDefault="00824B21" w:rsidP="00AA35F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 xml:space="preserve">Answered </w:t>
      </w:r>
      <w:r w:rsidR="00AC4465" w:rsidRPr="00AA35FB">
        <w:rPr>
          <w:color w:val="auto"/>
        </w:rPr>
        <w:t>p</w:t>
      </w:r>
      <w:r w:rsidRPr="00AA35FB">
        <w:rPr>
          <w:color w:val="auto"/>
        </w:rPr>
        <w:t xml:space="preserve">hone calls </w:t>
      </w:r>
      <w:r w:rsidR="001F5AE7">
        <w:rPr>
          <w:color w:val="auto"/>
        </w:rPr>
        <w:t>in place of</w:t>
      </w:r>
      <w:r w:rsidRPr="00AA35FB">
        <w:rPr>
          <w:color w:val="auto"/>
        </w:rPr>
        <w:t xml:space="preserve"> the Center Manager</w:t>
      </w:r>
    </w:p>
    <w:p w14:paraId="695D7A44" w14:textId="70CEA9A2" w:rsidR="00A3227B" w:rsidRPr="00C14C82" w:rsidRDefault="00AC4465" w:rsidP="00A3227B">
      <w:pPr>
        <w:pStyle w:val="ListParagraph"/>
        <w:numPr>
          <w:ilvl w:val="0"/>
          <w:numId w:val="32"/>
        </w:numPr>
        <w:tabs>
          <w:tab w:val="left" w:pos="2430"/>
          <w:tab w:val="left" w:pos="2970"/>
        </w:tabs>
        <w:spacing w:after="0"/>
        <w:rPr>
          <w:color w:val="auto"/>
        </w:rPr>
      </w:pPr>
      <w:r w:rsidRPr="00AA35FB">
        <w:rPr>
          <w:color w:val="auto"/>
        </w:rPr>
        <w:t>Performed d</w:t>
      </w:r>
      <w:r w:rsidR="00824B21" w:rsidRPr="00AA35FB">
        <w:rPr>
          <w:color w:val="auto"/>
        </w:rPr>
        <w:t xml:space="preserve">ata </w:t>
      </w:r>
      <w:r w:rsidR="00484D94" w:rsidRPr="00AA35FB">
        <w:rPr>
          <w:color w:val="auto"/>
        </w:rPr>
        <w:t>e</w:t>
      </w:r>
      <w:r w:rsidR="00824B21" w:rsidRPr="00AA35FB">
        <w:rPr>
          <w:color w:val="auto"/>
        </w:rPr>
        <w:t xml:space="preserve">ntry and </w:t>
      </w:r>
      <w:r w:rsidR="00484D94" w:rsidRPr="00AA35FB">
        <w:rPr>
          <w:color w:val="auto"/>
        </w:rPr>
        <w:t>p</w:t>
      </w:r>
      <w:r w:rsidR="00824B21" w:rsidRPr="00AA35FB">
        <w:rPr>
          <w:color w:val="auto"/>
        </w:rPr>
        <w:t xml:space="preserve">aper </w:t>
      </w:r>
      <w:r w:rsidR="00484D94" w:rsidRPr="00AA35FB">
        <w:rPr>
          <w:color w:val="auto"/>
        </w:rPr>
        <w:t>o</w:t>
      </w:r>
      <w:r w:rsidR="00824B21" w:rsidRPr="00AA35FB">
        <w:rPr>
          <w:color w:val="auto"/>
        </w:rPr>
        <w:t>rganization</w:t>
      </w:r>
    </w:p>
    <w:sectPr w:rsidR="00A3227B" w:rsidRPr="00C14C82" w:rsidSect="00824B21">
      <w:type w:val="continuous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C323" w14:textId="77777777" w:rsidR="00B16FF9" w:rsidRDefault="00B16FF9">
      <w:pPr>
        <w:spacing w:after="0"/>
      </w:pPr>
      <w:r>
        <w:separator/>
      </w:r>
    </w:p>
  </w:endnote>
  <w:endnote w:type="continuationSeparator" w:id="0">
    <w:p w14:paraId="63566AA6" w14:textId="77777777" w:rsidR="00B16FF9" w:rsidRDefault="00B16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96653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C73A" w14:textId="77777777" w:rsidR="00B16FF9" w:rsidRDefault="00B16FF9">
      <w:pPr>
        <w:spacing w:after="0"/>
      </w:pPr>
      <w:r>
        <w:separator/>
      </w:r>
    </w:p>
  </w:footnote>
  <w:footnote w:type="continuationSeparator" w:id="0">
    <w:p w14:paraId="7A8843C8" w14:textId="77777777" w:rsidR="00B16FF9" w:rsidRDefault="00B16F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2458EF"/>
    <w:multiLevelType w:val="hybridMultilevel"/>
    <w:tmpl w:val="1D6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75B89"/>
    <w:multiLevelType w:val="hybridMultilevel"/>
    <w:tmpl w:val="C6A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01B03"/>
    <w:multiLevelType w:val="hybridMultilevel"/>
    <w:tmpl w:val="90C0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A2434"/>
    <w:multiLevelType w:val="hybridMultilevel"/>
    <w:tmpl w:val="3ECC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C68"/>
    <w:multiLevelType w:val="hybridMultilevel"/>
    <w:tmpl w:val="B4CED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27377C"/>
    <w:multiLevelType w:val="hybridMultilevel"/>
    <w:tmpl w:val="7D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2FDA"/>
    <w:multiLevelType w:val="hybridMultilevel"/>
    <w:tmpl w:val="D394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175A2"/>
    <w:multiLevelType w:val="hybridMultilevel"/>
    <w:tmpl w:val="4B5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6FA"/>
    <w:multiLevelType w:val="hybridMultilevel"/>
    <w:tmpl w:val="1E4CA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1B30F2"/>
    <w:multiLevelType w:val="hybridMultilevel"/>
    <w:tmpl w:val="5822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46C29"/>
    <w:multiLevelType w:val="hybridMultilevel"/>
    <w:tmpl w:val="4A22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61EA"/>
    <w:multiLevelType w:val="hybridMultilevel"/>
    <w:tmpl w:val="5958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27BE7"/>
    <w:multiLevelType w:val="hybridMultilevel"/>
    <w:tmpl w:val="54721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0"/>
  </w:num>
  <w:num w:numId="20">
    <w:abstractNumId w:val="13"/>
  </w:num>
  <w:num w:numId="21">
    <w:abstractNumId w:val="14"/>
  </w:num>
  <w:num w:numId="22">
    <w:abstractNumId w:val="10"/>
  </w:num>
  <w:num w:numId="23">
    <w:abstractNumId w:val="23"/>
  </w:num>
  <w:num w:numId="24">
    <w:abstractNumId w:val="16"/>
  </w:num>
  <w:num w:numId="25">
    <w:abstractNumId w:val="12"/>
  </w:num>
  <w:num w:numId="26">
    <w:abstractNumId w:val="15"/>
  </w:num>
  <w:num w:numId="27">
    <w:abstractNumId w:val="24"/>
  </w:num>
  <w:num w:numId="28">
    <w:abstractNumId w:val="22"/>
  </w:num>
  <w:num w:numId="29">
    <w:abstractNumId w:val="11"/>
  </w:num>
  <w:num w:numId="30">
    <w:abstractNumId w:val="18"/>
  </w:num>
  <w:num w:numId="31">
    <w:abstractNumId w:val="2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4"/>
    <w:rsid w:val="000011CB"/>
    <w:rsid w:val="000047E8"/>
    <w:rsid w:val="00005D79"/>
    <w:rsid w:val="0001584E"/>
    <w:rsid w:val="0001656C"/>
    <w:rsid w:val="00021D64"/>
    <w:rsid w:val="000271F0"/>
    <w:rsid w:val="00030E65"/>
    <w:rsid w:val="000323C0"/>
    <w:rsid w:val="00033203"/>
    <w:rsid w:val="000370B4"/>
    <w:rsid w:val="00040840"/>
    <w:rsid w:val="00043F5A"/>
    <w:rsid w:val="00044666"/>
    <w:rsid w:val="0004482D"/>
    <w:rsid w:val="000567F0"/>
    <w:rsid w:val="000602D8"/>
    <w:rsid w:val="00062006"/>
    <w:rsid w:val="00064A4E"/>
    <w:rsid w:val="000679F8"/>
    <w:rsid w:val="00077333"/>
    <w:rsid w:val="00095895"/>
    <w:rsid w:val="000A1FAB"/>
    <w:rsid w:val="000A29B4"/>
    <w:rsid w:val="000B07B6"/>
    <w:rsid w:val="000C0A73"/>
    <w:rsid w:val="000C2094"/>
    <w:rsid w:val="000C71CE"/>
    <w:rsid w:val="000E65BD"/>
    <w:rsid w:val="000F2579"/>
    <w:rsid w:val="000F3957"/>
    <w:rsid w:val="000F55DE"/>
    <w:rsid w:val="000F6CD0"/>
    <w:rsid w:val="001006CB"/>
    <w:rsid w:val="00103FFB"/>
    <w:rsid w:val="00106D06"/>
    <w:rsid w:val="00112015"/>
    <w:rsid w:val="0013658C"/>
    <w:rsid w:val="0013722F"/>
    <w:rsid w:val="00154210"/>
    <w:rsid w:val="001652A3"/>
    <w:rsid w:val="001664A2"/>
    <w:rsid w:val="00177309"/>
    <w:rsid w:val="00185970"/>
    <w:rsid w:val="00187BD8"/>
    <w:rsid w:val="00190B10"/>
    <w:rsid w:val="00194D2A"/>
    <w:rsid w:val="00195FF2"/>
    <w:rsid w:val="001966B4"/>
    <w:rsid w:val="001A015D"/>
    <w:rsid w:val="001A07DA"/>
    <w:rsid w:val="001B6DA7"/>
    <w:rsid w:val="001C2116"/>
    <w:rsid w:val="001C289E"/>
    <w:rsid w:val="001D0794"/>
    <w:rsid w:val="001D542F"/>
    <w:rsid w:val="001E2C91"/>
    <w:rsid w:val="001E3EAC"/>
    <w:rsid w:val="001E7DD5"/>
    <w:rsid w:val="001F207B"/>
    <w:rsid w:val="001F3A9A"/>
    <w:rsid w:val="001F40C3"/>
    <w:rsid w:val="001F4720"/>
    <w:rsid w:val="001F5AE7"/>
    <w:rsid w:val="00202986"/>
    <w:rsid w:val="00204DB1"/>
    <w:rsid w:val="00220722"/>
    <w:rsid w:val="00233310"/>
    <w:rsid w:val="00236A85"/>
    <w:rsid w:val="002421D9"/>
    <w:rsid w:val="00243254"/>
    <w:rsid w:val="00245FB4"/>
    <w:rsid w:val="002507E2"/>
    <w:rsid w:val="00263261"/>
    <w:rsid w:val="002637BA"/>
    <w:rsid w:val="00263B97"/>
    <w:rsid w:val="002656F3"/>
    <w:rsid w:val="002705D1"/>
    <w:rsid w:val="002741B6"/>
    <w:rsid w:val="002961C8"/>
    <w:rsid w:val="002A0610"/>
    <w:rsid w:val="002A0981"/>
    <w:rsid w:val="002A39B7"/>
    <w:rsid w:val="002B02BE"/>
    <w:rsid w:val="002B4901"/>
    <w:rsid w:val="002D3EDA"/>
    <w:rsid w:val="002D4214"/>
    <w:rsid w:val="002D6D08"/>
    <w:rsid w:val="002E0A8E"/>
    <w:rsid w:val="002E0F10"/>
    <w:rsid w:val="002E534A"/>
    <w:rsid w:val="002E6719"/>
    <w:rsid w:val="002F2B0F"/>
    <w:rsid w:val="0030170E"/>
    <w:rsid w:val="0030182C"/>
    <w:rsid w:val="00305BBA"/>
    <w:rsid w:val="00307AFB"/>
    <w:rsid w:val="00310B49"/>
    <w:rsid w:val="00313BB1"/>
    <w:rsid w:val="00317B93"/>
    <w:rsid w:val="00323BC0"/>
    <w:rsid w:val="00324740"/>
    <w:rsid w:val="00326B30"/>
    <w:rsid w:val="00330DCC"/>
    <w:rsid w:val="0033117A"/>
    <w:rsid w:val="00331835"/>
    <w:rsid w:val="0033564C"/>
    <w:rsid w:val="00335734"/>
    <w:rsid w:val="00337812"/>
    <w:rsid w:val="00337DF9"/>
    <w:rsid w:val="00346250"/>
    <w:rsid w:val="00352BF4"/>
    <w:rsid w:val="00354112"/>
    <w:rsid w:val="00363CD3"/>
    <w:rsid w:val="00374627"/>
    <w:rsid w:val="0038568A"/>
    <w:rsid w:val="003864FB"/>
    <w:rsid w:val="00390762"/>
    <w:rsid w:val="00394A6D"/>
    <w:rsid w:val="003A3652"/>
    <w:rsid w:val="003A3E88"/>
    <w:rsid w:val="003B1BBC"/>
    <w:rsid w:val="003B2181"/>
    <w:rsid w:val="003B5ED6"/>
    <w:rsid w:val="003B654C"/>
    <w:rsid w:val="003B7D29"/>
    <w:rsid w:val="003C3159"/>
    <w:rsid w:val="003E580F"/>
    <w:rsid w:val="003F0F2B"/>
    <w:rsid w:val="003F19B9"/>
    <w:rsid w:val="003F1C60"/>
    <w:rsid w:val="004023E3"/>
    <w:rsid w:val="00415345"/>
    <w:rsid w:val="00415AF1"/>
    <w:rsid w:val="004208E2"/>
    <w:rsid w:val="004476A1"/>
    <w:rsid w:val="004503AA"/>
    <w:rsid w:val="004603CB"/>
    <w:rsid w:val="00461F76"/>
    <w:rsid w:val="0046330D"/>
    <w:rsid w:val="00473A7B"/>
    <w:rsid w:val="004802A4"/>
    <w:rsid w:val="00484D94"/>
    <w:rsid w:val="004A50D1"/>
    <w:rsid w:val="004A5617"/>
    <w:rsid w:val="004A6D52"/>
    <w:rsid w:val="004B63FF"/>
    <w:rsid w:val="004C0BCF"/>
    <w:rsid w:val="004C7D5C"/>
    <w:rsid w:val="004E2E41"/>
    <w:rsid w:val="004E528D"/>
    <w:rsid w:val="004E64D0"/>
    <w:rsid w:val="004F4C9C"/>
    <w:rsid w:val="004F5AE8"/>
    <w:rsid w:val="00501EAE"/>
    <w:rsid w:val="005114E7"/>
    <w:rsid w:val="00511D2C"/>
    <w:rsid w:val="00512C2B"/>
    <w:rsid w:val="00513694"/>
    <w:rsid w:val="00514671"/>
    <w:rsid w:val="00524068"/>
    <w:rsid w:val="005353A2"/>
    <w:rsid w:val="00541032"/>
    <w:rsid w:val="00542267"/>
    <w:rsid w:val="005442F1"/>
    <w:rsid w:val="00550641"/>
    <w:rsid w:val="0055269E"/>
    <w:rsid w:val="0055737B"/>
    <w:rsid w:val="00572009"/>
    <w:rsid w:val="00572EFD"/>
    <w:rsid w:val="005747D2"/>
    <w:rsid w:val="0058246A"/>
    <w:rsid w:val="00587D2D"/>
    <w:rsid w:val="0059671B"/>
    <w:rsid w:val="005A1CCF"/>
    <w:rsid w:val="005B0432"/>
    <w:rsid w:val="005B225C"/>
    <w:rsid w:val="005B249D"/>
    <w:rsid w:val="005B3698"/>
    <w:rsid w:val="005B3CD2"/>
    <w:rsid w:val="005D062D"/>
    <w:rsid w:val="005D5710"/>
    <w:rsid w:val="005E0C7C"/>
    <w:rsid w:val="005E5E55"/>
    <w:rsid w:val="00600FB7"/>
    <w:rsid w:val="00610E82"/>
    <w:rsid w:val="00616068"/>
    <w:rsid w:val="00635086"/>
    <w:rsid w:val="00635889"/>
    <w:rsid w:val="00642758"/>
    <w:rsid w:val="006504F6"/>
    <w:rsid w:val="006516CF"/>
    <w:rsid w:val="00653C28"/>
    <w:rsid w:val="00664A01"/>
    <w:rsid w:val="00667072"/>
    <w:rsid w:val="006679B2"/>
    <w:rsid w:val="006702A8"/>
    <w:rsid w:val="0067299A"/>
    <w:rsid w:val="00677334"/>
    <w:rsid w:val="00682B17"/>
    <w:rsid w:val="006832B1"/>
    <w:rsid w:val="006969FB"/>
    <w:rsid w:val="006A2F4C"/>
    <w:rsid w:val="006A45B0"/>
    <w:rsid w:val="006A544A"/>
    <w:rsid w:val="006A5DB9"/>
    <w:rsid w:val="006A719A"/>
    <w:rsid w:val="006A783C"/>
    <w:rsid w:val="006B4ED4"/>
    <w:rsid w:val="006B5678"/>
    <w:rsid w:val="006B5D35"/>
    <w:rsid w:val="006B786E"/>
    <w:rsid w:val="006C6DF9"/>
    <w:rsid w:val="006C792A"/>
    <w:rsid w:val="006C7D79"/>
    <w:rsid w:val="006D00C9"/>
    <w:rsid w:val="006D2750"/>
    <w:rsid w:val="006E401C"/>
    <w:rsid w:val="006E5F0D"/>
    <w:rsid w:val="006E73B0"/>
    <w:rsid w:val="006E761F"/>
    <w:rsid w:val="006F091C"/>
    <w:rsid w:val="006F1AA6"/>
    <w:rsid w:val="006F388B"/>
    <w:rsid w:val="00714643"/>
    <w:rsid w:val="00714E33"/>
    <w:rsid w:val="007301F7"/>
    <w:rsid w:val="007313EE"/>
    <w:rsid w:val="007419E3"/>
    <w:rsid w:val="007450AC"/>
    <w:rsid w:val="00747B6E"/>
    <w:rsid w:val="0075519A"/>
    <w:rsid w:val="00755EB0"/>
    <w:rsid w:val="0076760B"/>
    <w:rsid w:val="0077621B"/>
    <w:rsid w:val="00782E99"/>
    <w:rsid w:val="007906F9"/>
    <w:rsid w:val="00791F3E"/>
    <w:rsid w:val="007963CE"/>
    <w:rsid w:val="007A4412"/>
    <w:rsid w:val="007C14A3"/>
    <w:rsid w:val="007C3DE7"/>
    <w:rsid w:val="007C499A"/>
    <w:rsid w:val="007D00B3"/>
    <w:rsid w:val="007E1113"/>
    <w:rsid w:val="007E7F23"/>
    <w:rsid w:val="007F023E"/>
    <w:rsid w:val="007F4B37"/>
    <w:rsid w:val="007F4B91"/>
    <w:rsid w:val="0080571F"/>
    <w:rsid w:val="00810A40"/>
    <w:rsid w:val="0081345A"/>
    <w:rsid w:val="00813A5D"/>
    <w:rsid w:val="0081400C"/>
    <w:rsid w:val="0081469F"/>
    <w:rsid w:val="00823197"/>
    <w:rsid w:val="00824B21"/>
    <w:rsid w:val="0082521A"/>
    <w:rsid w:val="008332B1"/>
    <w:rsid w:val="00833336"/>
    <w:rsid w:val="0083542A"/>
    <w:rsid w:val="00840716"/>
    <w:rsid w:val="00843D3C"/>
    <w:rsid w:val="00852853"/>
    <w:rsid w:val="008544B3"/>
    <w:rsid w:val="008574C3"/>
    <w:rsid w:val="00864257"/>
    <w:rsid w:val="008659F5"/>
    <w:rsid w:val="00885920"/>
    <w:rsid w:val="008905FD"/>
    <w:rsid w:val="008916B6"/>
    <w:rsid w:val="008A295D"/>
    <w:rsid w:val="008B162D"/>
    <w:rsid w:val="008B6AC6"/>
    <w:rsid w:val="008C5244"/>
    <w:rsid w:val="008C5B1A"/>
    <w:rsid w:val="008E108B"/>
    <w:rsid w:val="008E10EB"/>
    <w:rsid w:val="008E4853"/>
    <w:rsid w:val="008F0750"/>
    <w:rsid w:val="008F1CB1"/>
    <w:rsid w:val="008F1FEF"/>
    <w:rsid w:val="00900C08"/>
    <w:rsid w:val="00903DCE"/>
    <w:rsid w:val="00903E12"/>
    <w:rsid w:val="00920220"/>
    <w:rsid w:val="00921159"/>
    <w:rsid w:val="0092392C"/>
    <w:rsid w:val="00931BCF"/>
    <w:rsid w:val="0093280A"/>
    <w:rsid w:val="00934354"/>
    <w:rsid w:val="00937479"/>
    <w:rsid w:val="009425B3"/>
    <w:rsid w:val="00944D36"/>
    <w:rsid w:val="009466AE"/>
    <w:rsid w:val="00961FA2"/>
    <w:rsid w:val="009708EE"/>
    <w:rsid w:val="009763C8"/>
    <w:rsid w:val="00985DDC"/>
    <w:rsid w:val="00994EE5"/>
    <w:rsid w:val="009C4392"/>
    <w:rsid w:val="009D53F6"/>
    <w:rsid w:val="009E06A0"/>
    <w:rsid w:val="009E1EBD"/>
    <w:rsid w:val="009E6484"/>
    <w:rsid w:val="009F28F6"/>
    <w:rsid w:val="009F49EE"/>
    <w:rsid w:val="00A009E4"/>
    <w:rsid w:val="00A02320"/>
    <w:rsid w:val="00A02C6D"/>
    <w:rsid w:val="00A0554B"/>
    <w:rsid w:val="00A10074"/>
    <w:rsid w:val="00A12269"/>
    <w:rsid w:val="00A1699F"/>
    <w:rsid w:val="00A17FF9"/>
    <w:rsid w:val="00A20B12"/>
    <w:rsid w:val="00A21854"/>
    <w:rsid w:val="00A3227B"/>
    <w:rsid w:val="00A355A8"/>
    <w:rsid w:val="00A427D4"/>
    <w:rsid w:val="00A44E10"/>
    <w:rsid w:val="00A57064"/>
    <w:rsid w:val="00A628A1"/>
    <w:rsid w:val="00A63653"/>
    <w:rsid w:val="00A70350"/>
    <w:rsid w:val="00A71374"/>
    <w:rsid w:val="00A75D48"/>
    <w:rsid w:val="00A76153"/>
    <w:rsid w:val="00A80B1F"/>
    <w:rsid w:val="00A8131A"/>
    <w:rsid w:val="00A87942"/>
    <w:rsid w:val="00A95B8E"/>
    <w:rsid w:val="00AA2599"/>
    <w:rsid w:val="00AA35FB"/>
    <w:rsid w:val="00AA67C4"/>
    <w:rsid w:val="00AA7EA4"/>
    <w:rsid w:val="00AB79A2"/>
    <w:rsid w:val="00AC4465"/>
    <w:rsid w:val="00AC53AC"/>
    <w:rsid w:val="00AD7B80"/>
    <w:rsid w:val="00AE161E"/>
    <w:rsid w:val="00AE4D32"/>
    <w:rsid w:val="00AF4719"/>
    <w:rsid w:val="00B00F96"/>
    <w:rsid w:val="00B16FF9"/>
    <w:rsid w:val="00B17B83"/>
    <w:rsid w:val="00B22E7B"/>
    <w:rsid w:val="00B23284"/>
    <w:rsid w:val="00B364B0"/>
    <w:rsid w:val="00B5722A"/>
    <w:rsid w:val="00B605D8"/>
    <w:rsid w:val="00B65A85"/>
    <w:rsid w:val="00B67943"/>
    <w:rsid w:val="00B7049D"/>
    <w:rsid w:val="00B76637"/>
    <w:rsid w:val="00B769EE"/>
    <w:rsid w:val="00B77C56"/>
    <w:rsid w:val="00B905E9"/>
    <w:rsid w:val="00BA348F"/>
    <w:rsid w:val="00BA689A"/>
    <w:rsid w:val="00BB46D8"/>
    <w:rsid w:val="00BB5702"/>
    <w:rsid w:val="00BC15D6"/>
    <w:rsid w:val="00BC190F"/>
    <w:rsid w:val="00BD1E67"/>
    <w:rsid w:val="00BD6B9C"/>
    <w:rsid w:val="00BF2175"/>
    <w:rsid w:val="00BF5D2A"/>
    <w:rsid w:val="00BF768F"/>
    <w:rsid w:val="00BF786B"/>
    <w:rsid w:val="00C00423"/>
    <w:rsid w:val="00C107E4"/>
    <w:rsid w:val="00C129E4"/>
    <w:rsid w:val="00C140F2"/>
    <w:rsid w:val="00C14C82"/>
    <w:rsid w:val="00C169CE"/>
    <w:rsid w:val="00C22EED"/>
    <w:rsid w:val="00C25CDE"/>
    <w:rsid w:val="00C278C4"/>
    <w:rsid w:val="00C30C58"/>
    <w:rsid w:val="00C431F4"/>
    <w:rsid w:val="00C45979"/>
    <w:rsid w:val="00C508A9"/>
    <w:rsid w:val="00C51BF4"/>
    <w:rsid w:val="00C5338C"/>
    <w:rsid w:val="00C56C4A"/>
    <w:rsid w:val="00C57E43"/>
    <w:rsid w:val="00C607BE"/>
    <w:rsid w:val="00C677A3"/>
    <w:rsid w:val="00C72B59"/>
    <w:rsid w:val="00C95235"/>
    <w:rsid w:val="00C96FD8"/>
    <w:rsid w:val="00CA57AF"/>
    <w:rsid w:val="00CB0582"/>
    <w:rsid w:val="00CB0D63"/>
    <w:rsid w:val="00CB636A"/>
    <w:rsid w:val="00CC0481"/>
    <w:rsid w:val="00CC1CE3"/>
    <w:rsid w:val="00CC20A3"/>
    <w:rsid w:val="00CC2BA4"/>
    <w:rsid w:val="00CC693C"/>
    <w:rsid w:val="00CC75DB"/>
    <w:rsid w:val="00CD367D"/>
    <w:rsid w:val="00CD4D93"/>
    <w:rsid w:val="00CF2017"/>
    <w:rsid w:val="00CF4A45"/>
    <w:rsid w:val="00CF6B9F"/>
    <w:rsid w:val="00D01053"/>
    <w:rsid w:val="00D02E89"/>
    <w:rsid w:val="00D03320"/>
    <w:rsid w:val="00D033F6"/>
    <w:rsid w:val="00D037CD"/>
    <w:rsid w:val="00D04012"/>
    <w:rsid w:val="00D132A0"/>
    <w:rsid w:val="00D33143"/>
    <w:rsid w:val="00D35F46"/>
    <w:rsid w:val="00D37314"/>
    <w:rsid w:val="00D41F8E"/>
    <w:rsid w:val="00D536F6"/>
    <w:rsid w:val="00D56207"/>
    <w:rsid w:val="00D56317"/>
    <w:rsid w:val="00D651E5"/>
    <w:rsid w:val="00D73550"/>
    <w:rsid w:val="00D75FAB"/>
    <w:rsid w:val="00D765AF"/>
    <w:rsid w:val="00D843D5"/>
    <w:rsid w:val="00D854C6"/>
    <w:rsid w:val="00D955D2"/>
    <w:rsid w:val="00DA24D9"/>
    <w:rsid w:val="00DA35E2"/>
    <w:rsid w:val="00DA622D"/>
    <w:rsid w:val="00DA6A79"/>
    <w:rsid w:val="00DB1BCB"/>
    <w:rsid w:val="00DB1FBB"/>
    <w:rsid w:val="00DC0B7C"/>
    <w:rsid w:val="00DD28F6"/>
    <w:rsid w:val="00DD4208"/>
    <w:rsid w:val="00DE66B4"/>
    <w:rsid w:val="00DF182A"/>
    <w:rsid w:val="00DF62EC"/>
    <w:rsid w:val="00E03F27"/>
    <w:rsid w:val="00E15FCE"/>
    <w:rsid w:val="00E27040"/>
    <w:rsid w:val="00E37DA0"/>
    <w:rsid w:val="00E4077D"/>
    <w:rsid w:val="00E46FDD"/>
    <w:rsid w:val="00E65DCA"/>
    <w:rsid w:val="00E67B34"/>
    <w:rsid w:val="00E711F6"/>
    <w:rsid w:val="00E74E42"/>
    <w:rsid w:val="00E768F4"/>
    <w:rsid w:val="00E83E0D"/>
    <w:rsid w:val="00E92C8B"/>
    <w:rsid w:val="00E96B03"/>
    <w:rsid w:val="00EA2B92"/>
    <w:rsid w:val="00EA5970"/>
    <w:rsid w:val="00EA5B04"/>
    <w:rsid w:val="00EA6CB5"/>
    <w:rsid w:val="00EC6806"/>
    <w:rsid w:val="00EE3634"/>
    <w:rsid w:val="00EF0B35"/>
    <w:rsid w:val="00EF1F4C"/>
    <w:rsid w:val="00EF6575"/>
    <w:rsid w:val="00F0230C"/>
    <w:rsid w:val="00F06C49"/>
    <w:rsid w:val="00F208FD"/>
    <w:rsid w:val="00F31398"/>
    <w:rsid w:val="00F34BED"/>
    <w:rsid w:val="00F4266C"/>
    <w:rsid w:val="00F442D6"/>
    <w:rsid w:val="00F45CE7"/>
    <w:rsid w:val="00F51563"/>
    <w:rsid w:val="00F55BD2"/>
    <w:rsid w:val="00F562BA"/>
    <w:rsid w:val="00F60FE6"/>
    <w:rsid w:val="00F633E5"/>
    <w:rsid w:val="00F7116D"/>
    <w:rsid w:val="00F82349"/>
    <w:rsid w:val="00F906C2"/>
    <w:rsid w:val="00FA0C73"/>
    <w:rsid w:val="00FA2D3E"/>
    <w:rsid w:val="00FA5E2A"/>
    <w:rsid w:val="00FB0394"/>
    <w:rsid w:val="00FC3642"/>
    <w:rsid w:val="00FD4663"/>
    <w:rsid w:val="00FE7636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8A83"/>
  <w15:chartTrackingRefBased/>
  <w15:docId w15:val="{40472D5E-505E-4824-B6F0-D885EEE5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hilBhatia2013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ahil-bhati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ahb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ahbha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h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0D0ED3B264412AF176513BE7A6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978F4-1517-4DB3-B930-6B12877D4FCE}"/>
      </w:docPartPr>
      <w:docPartBody>
        <w:p w:rsidR="006C3CE5" w:rsidRDefault="0020750D">
          <w:pPr>
            <w:pStyle w:val="9DA0D0ED3B264412AF176513BE7A6392"/>
          </w:pPr>
          <w:r>
            <w:t>Your Name</w:t>
          </w:r>
        </w:p>
      </w:docPartBody>
    </w:docPart>
    <w:docPart>
      <w:docPartPr>
        <w:name w:val="76A35CF00B5C42688DDD7D5F752A4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A6226-916D-4955-A04F-FD7C3F894BAD}"/>
      </w:docPartPr>
      <w:docPartBody>
        <w:p w:rsidR="006C3CE5" w:rsidRDefault="0020750D">
          <w:pPr>
            <w:pStyle w:val="76A35CF00B5C42688DDD7D5F752A4D2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D"/>
    <w:rsid w:val="0020750D"/>
    <w:rsid w:val="002547A1"/>
    <w:rsid w:val="0028717F"/>
    <w:rsid w:val="002D5042"/>
    <w:rsid w:val="0043161E"/>
    <w:rsid w:val="004673D3"/>
    <w:rsid w:val="004B7E2A"/>
    <w:rsid w:val="004E3734"/>
    <w:rsid w:val="0054400B"/>
    <w:rsid w:val="00587C92"/>
    <w:rsid w:val="006C3CE5"/>
    <w:rsid w:val="006F5256"/>
    <w:rsid w:val="00996D0A"/>
    <w:rsid w:val="00A50F4B"/>
    <w:rsid w:val="00C014B3"/>
    <w:rsid w:val="00D256EC"/>
    <w:rsid w:val="00E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0D0ED3B264412AF176513BE7A6392">
    <w:name w:val="9DA0D0ED3B264412AF176513BE7A6392"/>
  </w:style>
  <w:style w:type="paragraph" w:customStyle="1" w:styleId="76A35CF00B5C42688DDD7D5F752A4D20">
    <w:name w:val="76A35CF00B5C42688DDD7D5F752A4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9D49-6A0F-4604-9BE1-880E1869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2837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Saahil Bhatia</dc:creator>
  <cp:keywords/>
  <dc:description>Saahil Bhatia</dc:description>
  <cp:lastModifiedBy>Bhatia, Saahil Chandrakant</cp:lastModifiedBy>
  <cp:revision>485</cp:revision>
  <cp:lastPrinted>2021-08-19T02:32:00Z</cp:lastPrinted>
  <dcterms:created xsi:type="dcterms:W3CDTF">2020-01-11T21:59:00Z</dcterms:created>
  <dcterms:modified xsi:type="dcterms:W3CDTF">2021-08-19T02:42:00Z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